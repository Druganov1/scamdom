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C6DD0" w14:textId="77777777" w:rsidR="001A5429" w:rsidRPr="00FB0EC2" w:rsidRDefault="001A5429" w:rsidP="001E1E58"/>
    <w:tbl>
      <w:tblPr>
        <w:tblW w:w="0" w:type="auto"/>
        <w:tblLook w:val="0600" w:firstRow="0" w:lastRow="0" w:firstColumn="0" w:lastColumn="0" w:noHBand="1" w:noVBand="1"/>
      </w:tblPr>
      <w:tblGrid>
        <w:gridCol w:w="1134"/>
        <w:gridCol w:w="1161"/>
        <w:gridCol w:w="4535"/>
        <w:gridCol w:w="1190"/>
        <w:gridCol w:w="1006"/>
      </w:tblGrid>
      <w:tr w:rsidR="0092125E" w:rsidRPr="00FB0EC2" w14:paraId="271E1605" w14:textId="77777777" w:rsidTr="00A75609">
        <w:tc>
          <w:tcPr>
            <w:tcW w:w="9026" w:type="dxa"/>
            <w:gridSpan w:val="5"/>
            <w:vAlign w:val="center"/>
          </w:tcPr>
          <w:p w14:paraId="3EADA84B" w14:textId="5D137C5A" w:rsidR="0092125E" w:rsidRPr="00FB0EC2" w:rsidRDefault="00000000" w:rsidP="0092125E">
            <w:pPr>
              <w:pStyle w:val="Title"/>
            </w:pPr>
            <w:sdt>
              <w:sdtPr>
                <w:alias w:val="Titel"/>
                <w:tag w:val=""/>
                <w:id w:val="2016188051"/>
                <w:placeholder>
                  <w:docPart w:val="07F1880F543B4B0C8047F9E10CD0EF2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B088D">
                  <w:t>Technisch</w:t>
                </w:r>
              </w:sdtContent>
            </w:sdt>
          </w:p>
        </w:tc>
      </w:tr>
      <w:tr w:rsidR="0092125E" w:rsidRPr="00FB0EC2" w14:paraId="0A27BE04" w14:textId="77777777" w:rsidTr="00A75609">
        <w:trPr>
          <w:trHeight w:val="144"/>
        </w:trPr>
        <w:tc>
          <w:tcPr>
            <w:tcW w:w="1134" w:type="dxa"/>
            <w:shd w:val="clear" w:color="auto" w:fill="auto"/>
          </w:tcPr>
          <w:p w14:paraId="483F9050" w14:textId="77777777" w:rsidR="0092125E" w:rsidRPr="00FB0EC2" w:rsidRDefault="0092125E" w:rsidP="0092125E">
            <w:pPr>
              <w:spacing w:before="0" w:after="0"/>
              <w:rPr>
                <w:sz w:val="10"/>
                <w:szCs w:val="10"/>
              </w:rPr>
            </w:pPr>
          </w:p>
        </w:tc>
        <w:tc>
          <w:tcPr>
            <w:tcW w:w="6886" w:type="dxa"/>
            <w:gridSpan w:val="3"/>
            <w:shd w:val="clear" w:color="auto" w:fill="F0CDA1" w:themeFill="accent1"/>
            <w:vAlign w:val="center"/>
          </w:tcPr>
          <w:p w14:paraId="49902660" w14:textId="77777777" w:rsidR="0092125E" w:rsidRPr="00FB0EC2" w:rsidRDefault="0092125E" w:rsidP="0092125E">
            <w:pPr>
              <w:spacing w:before="0" w:after="0"/>
              <w:rPr>
                <w:sz w:val="10"/>
                <w:szCs w:val="10"/>
              </w:rPr>
            </w:pPr>
          </w:p>
        </w:tc>
        <w:tc>
          <w:tcPr>
            <w:tcW w:w="1006" w:type="dxa"/>
            <w:shd w:val="clear" w:color="auto" w:fill="auto"/>
          </w:tcPr>
          <w:p w14:paraId="3A1D1E7F" w14:textId="77777777" w:rsidR="0092125E" w:rsidRPr="00FB0EC2" w:rsidRDefault="0092125E" w:rsidP="0092125E">
            <w:pPr>
              <w:spacing w:before="0" w:after="0"/>
              <w:rPr>
                <w:sz w:val="10"/>
                <w:szCs w:val="10"/>
              </w:rPr>
            </w:pPr>
          </w:p>
        </w:tc>
      </w:tr>
      <w:tr w:rsidR="0092125E" w:rsidRPr="00FB0EC2" w14:paraId="78A51EB4" w14:textId="77777777" w:rsidTr="00A75609">
        <w:tc>
          <w:tcPr>
            <w:tcW w:w="9026" w:type="dxa"/>
            <w:gridSpan w:val="5"/>
            <w:vAlign w:val="center"/>
          </w:tcPr>
          <w:p w14:paraId="31B144B2" w14:textId="72450EB0" w:rsidR="0092125E" w:rsidRPr="00FB0EC2" w:rsidRDefault="000B088D" w:rsidP="00D83966">
            <w:pPr>
              <w:pStyle w:val="Title"/>
            </w:pPr>
            <w:r>
              <w:t>Ontwerp</w:t>
            </w:r>
          </w:p>
        </w:tc>
      </w:tr>
      <w:tr w:rsidR="0092125E" w:rsidRPr="00FB0EC2" w14:paraId="159424E2" w14:textId="77777777" w:rsidTr="00A75609">
        <w:trPr>
          <w:trHeight w:val="1368"/>
        </w:trPr>
        <w:tc>
          <w:tcPr>
            <w:tcW w:w="2295" w:type="dxa"/>
            <w:gridSpan w:val="2"/>
          </w:tcPr>
          <w:p w14:paraId="7197C883" w14:textId="77777777" w:rsidR="0092125E" w:rsidRPr="00FB0EC2" w:rsidRDefault="0092125E" w:rsidP="001E1E58"/>
        </w:tc>
        <w:tc>
          <w:tcPr>
            <w:tcW w:w="4535" w:type="dxa"/>
            <w:shd w:val="clear" w:color="auto" w:fill="F0CDA1" w:themeFill="accent1"/>
            <w:vAlign w:val="center"/>
          </w:tcPr>
          <w:p w14:paraId="66F443CC" w14:textId="0030FB6D" w:rsidR="0092125E" w:rsidRPr="00FB0EC2" w:rsidRDefault="000B088D" w:rsidP="0092125E">
            <w:pPr>
              <w:pStyle w:val="Subtitle"/>
            </w:pPr>
            <w:r>
              <w:rPr>
                <w:lang w:bidi="nl-NL"/>
              </w:rPr>
              <w:t>Project casino</w:t>
            </w:r>
          </w:p>
        </w:tc>
        <w:tc>
          <w:tcPr>
            <w:tcW w:w="2196" w:type="dxa"/>
            <w:gridSpan w:val="2"/>
          </w:tcPr>
          <w:p w14:paraId="43D9CCD7" w14:textId="77777777" w:rsidR="0092125E" w:rsidRPr="00FB0EC2" w:rsidRDefault="0092125E" w:rsidP="001E1E58"/>
        </w:tc>
      </w:tr>
    </w:tbl>
    <w:p w14:paraId="6F579E3B" w14:textId="77777777" w:rsidR="00066DE2" w:rsidRPr="00FB0EC2" w:rsidRDefault="001A5429" w:rsidP="0092125E">
      <w:r w:rsidRPr="00FB0EC2">
        <w:rPr>
          <w:lang w:bidi="nl-NL"/>
        </w:rPr>
        <w:t xml:space="preserve"> </w:t>
      </w:r>
    </w:p>
    <w:p w14:paraId="0F5E3D1D" w14:textId="77777777" w:rsidR="00D02465" w:rsidRPr="00FB0EC2" w:rsidRDefault="00D02465">
      <w:pPr>
        <w:spacing w:before="0" w:after="160" w:line="259" w:lineRule="auto"/>
      </w:pPr>
      <w:r w:rsidRPr="00FB0EC2">
        <w:rPr>
          <w:lang w:bidi="nl-NL"/>
        </w:rPr>
        <w:br w:type="page"/>
      </w:r>
    </w:p>
    <w:p w14:paraId="2D5B48CB" w14:textId="77777777" w:rsidR="00066DE2" w:rsidRPr="00FB0EC2" w:rsidRDefault="00066DE2" w:rsidP="00066DE2">
      <w:pPr>
        <w:sectPr w:rsidR="00066DE2" w:rsidRPr="00FB0EC2" w:rsidSect="00D02465">
          <w:headerReference w:type="default" r:id="rId11"/>
          <w:headerReference w:type="first" r:id="rId12"/>
          <w:footerReference w:type="first" r:id="rId13"/>
          <w:type w:val="continuous"/>
          <w:pgSz w:w="11906" w:h="16838" w:code="9"/>
          <w:pgMar w:top="6480" w:right="1440" w:bottom="720" w:left="1440" w:header="288" w:footer="288" w:gutter="0"/>
          <w:cols w:space="708"/>
          <w:docGrid w:linePitch="360"/>
        </w:sectPr>
      </w:pPr>
    </w:p>
    <w:sdt>
      <w:sdtPr>
        <w:rPr>
          <w:rFonts w:asciiTheme="minorHAnsi" w:hAnsiTheme="minorHAnsi"/>
          <w:b w:val="0"/>
          <w:color w:val="595959" w:themeColor="text1" w:themeTint="A6"/>
          <w:sz w:val="24"/>
        </w:rPr>
        <w:id w:val="350538378"/>
        <w:docPartObj>
          <w:docPartGallery w:val="Table of Contents"/>
          <w:docPartUnique/>
        </w:docPartObj>
      </w:sdtPr>
      <w:sdtEndPr>
        <w:rPr>
          <w:bCs/>
          <w:noProof/>
        </w:rPr>
      </w:sdtEndPr>
      <w:sdtContent>
        <w:p w14:paraId="2204639F" w14:textId="77777777" w:rsidR="001E1E58" w:rsidRPr="00FB0EC2" w:rsidRDefault="00493EC0" w:rsidP="00B11055">
          <w:pPr>
            <w:pStyle w:val="TOCHeading"/>
            <w:rPr>
              <w:szCs w:val="40"/>
            </w:rPr>
          </w:pPr>
          <w:r w:rsidRPr="00B11055">
            <w:t>INHOUDSOPGAVE</w:t>
          </w:r>
        </w:p>
        <w:p w14:paraId="64D0B38E" w14:textId="405F0D0A" w:rsidR="00405707" w:rsidRDefault="001E1E58">
          <w:pPr>
            <w:pStyle w:val="TOC1"/>
            <w:rPr>
              <w:rFonts w:eastAsiaTheme="minorEastAsia"/>
              <w:noProof/>
              <w:color w:val="auto"/>
              <w:kern w:val="2"/>
              <w:szCs w:val="24"/>
              <w:lang w:eastAsia="nl-NL"/>
              <w14:ligatures w14:val="standardContextual"/>
            </w:rPr>
          </w:pPr>
          <w:r w:rsidRPr="00FB0EC2">
            <w:rPr>
              <w:b/>
              <w:noProof/>
              <w:lang w:bidi="nl-NL"/>
            </w:rPr>
            <w:fldChar w:fldCharType="begin"/>
          </w:r>
          <w:r w:rsidRPr="00FB0EC2">
            <w:rPr>
              <w:b/>
              <w:noProof/>
              <w:lang w:bidi="nl-NL"/>
            </w:rPr>
            <w:instrText xml:space="preserve"> TOC \o "1-3" \h \z \u </w:instrText>
          </w:r>
          <w:r w:rsidRPr="00FB0EC2">
            <w:rPr>
              <w:b/>
              <w:noProof/>
              <w:lang w:bidi="nl-NL"/>
            </w:rPr>
            <w:fldChar w:fldCharType="separate"/>
          </w:r>
          <w:hyperlink w:anchor="_Toc178841769" w:history="1">
            <w:r w:rsidR="00405707" w:rsidRPr="00AB5703">
              <w:rPr>
                <w:rStyle w:val="Hyperlink"/>
                <w:noProof/>
                <w:lang w:bidi="nl-NL"/>
              </w:rPr>
              <w:t>Inleiding</w:t>
            </w:r>
            <w:r w:rsidR="00405707">
              <w:rPr>
                <w:noProof/>
                <w:webHidden/>
              </w:rPr>
              <w:tab/>
            </w:r>
            <w:r w:rsidR="00405707">
              <w:rPr>
                <w:noProof/>
                <w:webHidden/>
              </w:rPr>
              <w:fldChar w:fldCharType="begin"/>
            </w:r>
            <w:r w:rsidR="00405707">
              <w:rPr>
                <w:noProof/>
                <w:webHidden/>
              </w:rPr>
              <w:instrText xml:space="preserve"> PAGEREF _Toc178841769 \h </w:instrText>
            </w:r>
            <w:r w:rsidR="00405707">
              <w:rPr>
                <w:noProof/>
                <w:webHidden/>
              </w:rPr>
            </w:r>
            <w:r w:rsidR="00405707">
              <w:rPr>
                <w:noProof/>
                <w:webHidden/>
              </w:rPr>
              <w:fldChar w:fldCharType="separate"/>
            </w:r>
            <w:r w:rsidR="00405707">
              <w:rPr>
                <w:noProof/>
                <w:webHidden/>
              </w:rPr>
              <w:t>3</w:t>
            </w:r>
            <w:r w:rsidR="00405707">
              <w:rPr>
                <w:noProof/>
                <w:webHidden/>
              </w:rPr>
              <w:fldChar w:fldCharType="end"/>
            </w:r>
          </w:hyperlink>
        </w:p>
        <w:p w14:paraId="3585311E" w14:textId="71D0E8B4" w:rsidR="00405707" w:rsidRDefault="00405707">
          <w:pPr>
            <w:pStyle w:val="TOC1"/>
            <w:tabs>
              <w:tab w:val="left" w:pos="480"/>
            </w:tabs>
            <w:rPr>
              <w:rFonts w:eastAsiaTheme="minorEastAsia"/>
              <w:noProof/>
              <w:color w:val="auto"/>
              <w:kern w:val="2"/>
              <w:szCs w:val="24"/>
              <w:lang w:eastAsia="nl-NL"/>
              <w14:ligatures w14:val="standardContextual"/>
            </w:rPr>
          </w:pPr>
          <w:hyperlink w:anchor="_Toc178841770" w:history="1">
            <w:r w:rsidRPr="00AB5703">
              <w:rPr>
                <w:rStyle w:val="Hyperlink"/>
                <w:noProof/>
              </w:rPr>
              <w:t>1.</w:t>
            </w:r>
            <w:r>
              <w:rPr>
                <w:rFonts w:eastAsiaTheme="minorEastAsia"/>
                <w:noProof/>
                <w:color w:val="auto"/>
                <w:kern w:val="2"/>
                <w:szCs w:val="24"/>
                <w:lang w:eastAsia="nl-NL"/>
                <w14:ligatures w14:val="standardContextual"/>
              </w:rPr>
              <w:tab/>
            </w:r>
            <w:r w:rsidRPr="00AB5703">
              <w:rPr>
                <w:rStyle w:val="Hyperlink"/>
                <w:noProof/>
              </w:rPr>
              <w:t>Databasestructuur</w:t>
            </w:r>
            <w:r>
              <w:rPr>
                <w:noProof/>
                <w:webHidden/>
              </w:rPr>
              <w:tab/>
            </w:r>
            <w:r>
              <w:rPr>
                <w:noProof/>
                <w:webHidden/>
              </w:rPr>
              <w:fldChar w:fldCharType="begin"/>
            </w:r>
            <w:r>
              <w:rPr>
                <w:noProof/>
                <w:webHidden/>
              </w:rPr>
              <w:instrText xml:space="preserve"> PAGEREF _Toc178841770 \h </w:instrText>
            </w:r>
            <w:r>
              <w:rPr>
                <w:noProof/>
                <w:webHidden/>
              </w:rPr>
            </w:r>
            <w:r>
              <w:rPr>
                <w:noProof/>
                <w:webHidden/>
              </w:rPr>
              <w:fldChar w:fldCharType="separate"/>
            </w:r>
            <w:r>
              <w:rPr>
                <w:noProof/>
                <w:webHidden/>
              </w:rPr>
              <w:t>4</w:t>
            </w:r>
            <w:r>
              <w:rPr>
                <w:noProof/>
                <w:webHidden/>
              </w:rPr>
              <w:fldChar w:fldCharType="end"/>
            </w:r>
          </w:hyperlink>
        </w:p>
        <w:p w14:paraId="51BA2044" w14:textId="38047907" w:rsidR="00405707" w:rsidRDefault="00405707">
          <w:pPr>
            <w:pStyle w:val="TOC1"/>
            <w:tabs>
              <w:tab w:val="left" w:pos="480"/>
            </w:tabs>
            <w:rPr>
              <w:rFonts w:eastAsiaTheme="minorEastAsia"/>
              <w:noProof/>
              <w:color w:val="auto"/>
              <w:kern w:val="2"/>
              <w:szCs w:val="24"/>
              <w:lang w:eastAsia="nl-NL"/>
              <w14:ligatures w14:val="standardContextual"/>
            </w:rPr>
          </w:pPr>
          <w:hyperlink w:anchor="_Toc178841771" w:history="1">
            <w:r w:rsidRPr="00AB5703">
              <w:rPr>
                <w:rStyle w:val="Hyperlink"/>
                <w:noProof/>
              </w:rPr>
              <w:t>2.</w:t>
            </w:r>
            <w:r>
              <w:rPr>
                <w:rFonts w:eastAsiaTheme="minorEastAsia"/>
                <w:noProof/>
                <w:color w:val="auto"/>
                <w:kern w:val="2"/>
                <w:szCs w:val="24"/>
                <w:lang w:eastAsia="nl-NL"/>
                <w14:ligatures w14:val="standardContextual"/>
              </w:rPr>
              <w:tab/>
            </w:r>
            <w:r w:rsidRPr="00AB5703">
              <w:rPr>
                <w:rStyle w:val="Hyperlink"/>
                <w:noProof/>
              </w:rPr>
              <w:t>API’s</w:t>
            </w:r>
            <w:r>
              <w:rPr>
                <w:noProof/>
                <w:webHidden/>
              </w:rPr>
              <w:tab/>
            </w:r>
            <w:r>
              <w:rPr>
                <w:noProof/>
                <w:webHidden/>
              </w:rPr>
              <w:fldChar w:fldCharType="begin"/>
            </w:r>
            <w:r>
              <w:rPr>
                <w:noProof/>
                <w:webHidden/>
              </w:rPr>
              <w:instrText xml:space="preserve"> PAGEREF _Toc178841771 \h </w:instrText>
            </w:r>
            <w:r>
              <w:rPr>
                <w:noProof/>
                <w:webHidden/>
              </w:rPr>
            </w:r>
            <w:r>
              <w:rPr>
                <w:noProof/>
                <w:webHidden/>
              </w:rPr>
              <w:fldChar w:fldCharType="separate"/>
            </w:r>
            <w:r>
              <w:rPr>
                <w:noProof/>
                <w:webHidden/>
              </w:rPr>
              <w:t>6</w:t>
            </w:r>
            <w:r>
              <w:rPr>
                <w:noProof/>
                <w:webHidden/>
              </w:rPr>
              <w:fldChar w:fldCharType="end"/>
            </w:r>
          </w:hyperlink>
        </w:p>
        <w:p w14:paraId="6C74BEC5" w14:textId="42C7BCFC" w:rsidR="00405707" w:rsidRDefault="00405707">
          <w:pPr>
            <w:pStyle w:val="TOC1"/>
            <w:tabs>
              <w:tab w:val="left" w:pos="480"/>
            </w:tabs>
            <w:rPr>
              <w:rFonts w:eastAsiaTheme="minorEastAsia"/>
              <w:noProof/>
              <w:color w:val="auto"/>
              <w:kern w:val="2"/>
              <w:szCs w:val="24"/>
              <w:lang w:eastAsia="nl-NL"/>
              <w14:ligatures w14:val="standardContextual"/>
            </w:rPr>
          </w:pPr>
          <w:hyperlink w:anchor="_Toc178841772" w:history="1">
            <w:r w:rsidRPr="00AB5703">
              <w:rPr>
                <w:rStyle w:val="Hyperlink"/>
                <w:noProof/>
              </w:rPr>
              <w:t>3.</w:t>
            </w:r>
            <w:r>
              <w:rPr>
                <w:rFonts w:eastAsiaTheme="minorEastAsia"/>
                <w:noProof/>
                <w:color w:val="auto"/>
                <w:kern w:val="2"/>
                <w:szCs w:val="24"/>
                <w:lang w:eastAsia="nl-NL"/>
                <w14:ligatures w14:val="standardContextual"/>
              </w:rPr>
              <w:tab/>
            </w:r>
            <w:r w:rsidRPr="00AB5703">
              <w:rPr>
                <w:rStyle w:val="Hyperlink"/>
                <w:noProof/>
              </w:rPr>
              <w:t>Taal en frameworks</w:t>
            </w:r>
            <w:r>
              <w:rPr>
                <w:noProof/>
                <w:webHidden/>
              </w:rPr>
              <w:tab/>
            </w:r>
            <w:r>
              <w:rPr>
                <w:noProof/>
                <w:webHidden/>
              </w:rPr>
              <w:fldChar w:fldCharType="begin"/>
            </w:r>
            <w:r>
              <w:rPr>
                <w:noProof/>
                <w:webHidden/>
              </w:rPr>
              <w:instrText xml:space="preserve"> PAGEREF _Toc178841772 \h </w:instrText>
            </w:r>
            <w:r>
              <w:rPr>
                <w:noProof/>
                <w:webHidden/>
              </w:rPr>
            </w:r>
            <w:r>
              <w:rPr>
                <w:noProof/>
                <w:webHidden/>
              </w:rPr>
              <w:fldChar w:fldCharType="separate"/>
            </w:r>
            <w:r>
              <w:rPr>
                <w:noProof/>
                <w:webHidden/>
              </w:rPr>
              <w:t>7</w:t>
            </w:r>
            <w:r>
              <w:rPr>
                <w:noProof/>
                <w:webHidden/>
              </w:rPr>
              <w:fldChar w:fldCharType="end"/>
            </w:r>
          </w:hyperlink>
        </w:p>
        <w:p w14:paraId="55C78540" w14:textId="0E7E4469" w:rsidR="00405707" w:rsidRDefault="00405707">
          <w:pPr>
            <w:pStyle w:val="TOC1"/>
            <w:tabs>
              <w:tab w:val="left" w:pos="480"/>
            </w:tabs>
            <w:rPr>
              <w:rFonts w:eastAsiaTheme="minorEastAsia"/>
              <w:noProof/>
              <w:color w:val="auto"/>
              <w:kern w:val="2"/>
              <w:szCs w:val="24"/>
              <w:lang w:eastAsia="nl-NL"/>
              <w14:ligatures w14:val="standardContextual"/>
            </w:rPr>
          </w:pPr>
          <w:hyperlink w:anchor="_Toc178841773" w:history="1">
            <w:r w:rsidRPr="00AB5703">
              <w:rPr>
                <w:rStyle w:val="Hyperlink"/>
                <w:noProof/>
              </w:rPr>
              <w:t>4.</w:t>
            </w:r>
            <w:r>
              <w:rPr>
                <w:rFonts w:eastAsiaTheme="minorEastAsia"/>
                <w:noProof/>
                <w:color w:val="auto"/>
                <w:kern w:val="2"/>
                <w:szCs w:val="24"/>
                <w:lang w:eastAsia="nl-NL"/>
                <w14:ligatures w14:val="standardContextual"/>
              </w:rPr>
              <w:tab/>
            </w:r>
            <w:r w:rsidRPr="00AB5703">
              <w:rPr>
                <w:rStyle w:val="Hyperlink"/>
                <w:noProof/>
              </w:rPr>
              <w:t>Apparaatspecificaties</w:t>
            </w:r>
            <w:r>
              <w:rPr>
                <w:noProof/>
                <w:webHidden/>
              </w:rPr>
              <w:tab/>
            </w:r>
            <w:r>
              <w:rPr>
                <w:noProof/>
                <w:webHidden/>
              </w:rPr>
              <w:fldChar w:fldCharType="begin"/>
            </w:r>
            <w:r>
              <w:rPr>
                <w:noProof/>
                <w:webHidden/>
              </w:rPr>
              <w:instrText xml:space="preserve"> PAGEREF _Toc178841773 \h </w:instrText>
            </w:r>
            <w:r>
              <w:rPr>
                <w:noProof/>
                <w:webHidden/>
              </w:rPr>
            </w:r>
            <w:r>
              <w:rPr>
                <w:noProof/>
                <w:webHidden/>
              </w:rPr>
              <w:fldChar w:fldCharType="separate"/>
            </w:r>
            <w:r>
              <w:rPr>
                <w:noProof/>
                <w:webHidden/>
              </w:rPr>
              <w:t>8</w:t>
            </w:r>
            <w:r>
              <w:rPr>
                <w:noProof/>
                <w:webHidden/>
              </w:rPr>
              <w:fldChar w:fldCharType="end"/>
            </w:r>
          </w:hyperlink>
        </w:p>
        <w:p w14:paraId="624FC17D" w14:textId="0F120BBE" w:rsidR="00405707" w:rsidRDefault="00405707">
          <w:pPr>
            <w:pStyle w:val="TOC1"/>
            <w:tabs>
              <w:tab w:val="left" w:pos="480"/>
            </w:tabs>
            <w:rPr>
              <w:rFonts w:eastAsiaTheme="minorEastAsia"/>
              <w:noProof/>
              <w:color w:val="auto"/>
              <w:kern w:val="2"/>
              <w:szCs w:val="24"/>
              <w:lang w:eastAsia="nl-NL"/>
              <w14:ligatures w14:val="standardContextual"/>
            </w:rPr>
          </w:pPr>
          <w:hyperlink w:anchor="_Toc178841774" w:history="1">
            <w:r w:rsidRPr="00AB5703">
              <w:rPr>
                <w:rStyle w:val="Hyperlink"/>
                <w:noProof/>
              </w:rPr>
              <w:t>5.</w:t>
            </w:r>
            <w:r>
              <w:rPr>
                <w:rFonts w:eastAsiaTheme="minorEastAsia"/>
                <w:noProof/>
                <w:color w:val="auto"/>
                <w:kern w:val="2"/>
                <w:szCs w:val="24"/>
                <w:lang w:eastAsia="nl-NL"/>
                <w14:ligatures w14:val="standardContextual"/>
              </w:rPr>
              <w:tab/>
            </w:r>
            <w:r w:rsidRPr="00AB5703">
              <w:rPr>
                <w:rStyle w:val="Hyperlink"/>
                <w:noProof/>
              </w:rPr>
              <w:t>OWASP</w:t>
            </w:r>
            <w:r>
              <w:rPr>
                <w:noProof/>
                <w:webHidden/>
              </w:rPr>
              <w:tab/>
            </w:r>
            <w:r>
              <w:rPr>
                <w:noProof/>
                <w:webHidden/>
              </w:rPr>
              <w:fldChar w:fldCharType="begin"/>
            </w:r>
            <w:r>
              <w:rPr>
                <w:noProof/>
                <w:webHidden/>
              </w:rPr>
              <w:instrText xml:space="preserve"> PAGEREF _Toc178841774 \h </w:instrText>
            </w:r>
            <w:r>
              <w:rPr>
                <w:noProof/>
                <w:webHidden/>
              </w:rPr>
            </w:r>
            <w:r>
              <w:rPr>
                <w:noProof/>
                <w:webHidden/>
              </w:rPr>
              <w:fldChar w:fldCharType="separate"/>
            </w:r>
            <w:r>
              <w:rPr>
                <w:noProof/>
                <w:webHidden/>
              </w:rPr>
              <w:t>9</w:t>
            </w:r>
            <w:r>
              <w:rPr>
                <w:noProof/>
                <w:webHidden/>
              </w:rPr>
              <w:fldChar w:fldCharType="end"/>
            </w:r>
          </w:hyperlink>
        </w:p>
        <w:p w14:paraId="6F089166" w14:textId="28BEBF10" w:rsidR="001E1E58" w:rsidRPr="00FB0EC2" w:rsidRDefault="001E1E58" w:rsidP="00974BF8">
          <w:pPr>
            <w:tabs>
              <w:tab w:val="left" w:pos="5670"/>
            </w:tabs>
            <w:ind w:left="5103"/>
          </w:pPr>
          <w:r w:rsidRPr="00FB0EC2">
            <w:rPr>
              <w:b/>
              <w:noProof/>
              <w:lang w:bidi="nl-NL"/>
            </w:rPr>
            <w:fldChar w:fldCharType="end"/>
          </w:r>
        </w:p>
      </w:sdtContent>
    </w:sdt>
    <w:p w14:paraId="36BEF715" w14:textId="77777777" w:rsidR="000A7626" w:rsidRPr="00FB0EC2" w:rsidRDefault="000A7626" w:rsidP="000A7626"/>
    <w:p w14:paraId="5719B260" w14:textId="77777777" w:rsidR="000A7626" w:rsidRPr="00FB0EC2" w:rsidRDefault="000A7626" w:rsidP="000A7626">
      <w:pPr>
        <w:sectPr w:rsidR="000A7626" w:rsidRPr="00FB0EC2" w:rsidSect="00D02465">
          <w:footerReference w:type="first" r:id="rId14"/>
          <w:type w:val="continuous"/>
          <w:pgSz w:w="11906" w:h="16838" w:code="9"/>
          <w:pgMar w:top="2160" w:right="1080" w:bottom="720" w:left="6120" w:header="432" w:footer="432" w:gutter="0"/>
          <w:pgNumType w:fmt="lowerRoman"/>
          <w:cols w:space="708"/>
          <w:titlePg/>
          <w:docGrid w:linePitch="360"/>
        </w:sectPr>
      </w:pPr>
    </w:p>
    <w:bookmarkStart w:id="0" w:name="_Toc178841769"/>
    <w:p w14:paraId="0FDCED3C" w14:textId="77777777" w:rsidR="001E1E58" w:rsidRPr="00FB0EC2" w:rsidRDefault="00000000" w:rsidP="0003123C">
      <w:pPr>
        <w:pStyle w:val="Heading1"/>
      </w:pPr>
      <w:sdt>
        <w:sdtPr>
          <w:id w:val="1498622095"/>
          <w:placeholder>
            <w:docPart w:val="D309209FE50149D3B1E156F6CA6470FB"/>
          </w:placeholder>
          <w:temporary/>
          <w:showingPlcHdr/>
          <w15:appearance w15:val="hidden"/>
        </w:sdtPr>
        <w:sdtContent>
          <w:r w:rsidR="00347AF5" w:rsidRPr="00FB0EC2">
            <w:rPr>
              <w:lang w:bidi="nl-NL"/>
            </w:rPr>
            <w:t>Inleiding</w:t>
          </w:r>
        </w:sdtContent>
      </w:sdt>
      <w:bookmarkEnd w:id="0"/>
    </w:p>
    <w:p w14:paraId="67DCB345" w14:textId="77777777" w:rsidR="000B088D" w:rsidRDefault="000B088D" w:rsidP="000B088D">
      <w:r w:rsidRPr="000B088D">
        <w:t>Dit technisch ontwerp beschrijft de architectuur en opzet van een web-</w:t>
      </w:r>
      <w:proofErr w:type="spellStart"/>
      <w:r w:rsidRPr="000B088D">
        <w:t>based</w:t>
      </w:r>
      <w:proofErr w:type="spellEnd"/>
      <w:r w:rsidRPr="000B088D">
        <w:t xml:space="preserve"> casino applicatie. Het doel van de applicatie is om een veilige en schaalbare omgeving te creëren waar spelers diverse casinospellen kunnen spelen. De focus ligt op het intern beheren van data en functionaliteiten, waarbij we in dit document de belangrijkste technische aspecten van de applicatie bespreken.</w:t>
      </w:r>
    </w:p>
    <w:p w14:paraId="18D64279" w14:textId="77777777" w:rsidR="000B088D" w:rsidRDefault="000B088D" w:rsidP="000B088D"/>
    <w:p w14:paraId="6EC0DEB7" w14:textId="77777777" w:rsidR="000B088D" w:rsidRPr="000B088D" w:rsidRDefault="000B088D" w:rsidP="000B088D">
      <w:r w:rsidRPr="000B088D">
        <w:t>De volgende onderwerpen komen aan bod:</w:t>
      </w:r>
    </w:p>
    <w:p w14:paraId="782D0C9C" w14:textId="77777777" w:rsidR="000B088D" w:rsidRDefault="000B088D" w:rsidP="000B088D">
      <w:pPr>
        <w:pStyle w:val="ListBullet"/>
        <w:numPr>
          <w:ilvl w:val="0"/>
          <w:numId w:val="39"/>
        </w:numPr>
      </w:pPr>
      <w:r w:rsidRPr="00390CC0">
        <w:rPr>
          <w:b/>
          <w:bCs/>
        </w:rPr>
        <w:t>Databasestructuur</w:t>
      </w:r>
      <w:r w:rsidRPr="000B088D">
        <w:t>: Hier wordt de opzet van de database behandeld, inclusief de opslag van speldata, gebruikersinformatie, en transacties. We bespreken hoe de relaties tussen de verschillende tabellen zijn opgezet en hoe dit bijdraagt aan een efficiënte verwerking en beheer van de data.</w:t>
      </w:r>
    </w:p>
    <w:p w14:paraId="7349BFDE" w14:textId="77777777" w:rsidR="000B088D" w:rsidRDefault="000B088D" w:rsidP="000B088D">
      <w:pPr>
        <w:pStyle w:val="ListBullet"/>
        <w:numPr>
          <w:ilvl w:val="0"/>
          <w:numId w:val="0"/>
        </w:numPr>
      </w:pPr>
    </w:p>
    <w:p w14:paraId="6F52A9F2" w14:textId="77777777" w:rsidR="000B088D" w:rsidRDefault="000B088D" w:rsidP="000B088D">
      <w:pPr>
        <w:pStyle w:val="ListBullet"/>
        <w:numPr>
          <w:ilvl w:val="0"/>
          <w:numId w:val="39"/>
        </w:numPr>
      </w:pPr>
      <w:proofErr w:type="spellStart"/>
      <w:r w:rsidRPr="00390CC0">
        <w:rPr>
          <w:b/>
          <w:bCs/>
        </w:rPr>
        <w:t>API's</w:t>
      </w:r>
      <w:proofErr w:type="spellEnd"/>
      <w:r w:rsidRPr="000B088D">
        <w:t xml:space="preserve">: In dit hoofdstuk wordt ingegaan op de API-laag binnen de applicatie, waarin we de verschillende interne </w:t>
      </w:r>
      <w:proofErr w:type="spellStart"/>
      <w:r w:rsidRPr="000B088D">
        <w:t>endpoints</w:t>
      </w:r>
      <w:proofErr w:type="spellEnd"/>
      <w:r w:rsidRPr="000B088D">
        <w:t xml:space="preserve"> bespreken die communicatie tussen de </w:t>
      </w:r>
      <w:proofErr w:type="spellStart"/>
      <w:r w:rsidRPr="000B088D">
        <w:t>frontend</w:t>
      </w:r>
      <w:proofErr w:type="spellEnd"/>
      <w:r w:rsidRPr="000B088D">
        <w:t xml:space="preserve"> en backend faciliteren. Hierbij bespreken we hoe deze </w:t>
      </w:r>
      <w:proofErr w:type="spellStart"/>
      <w:r w:rsidRPr="000B088D">
        <w:t>API's</w:t>
      </w:r>
      <w:proofErr w:type="spellEnd"/>
      <w:r w:rsidRPr="000B088D">
        <w:t xml:space="preserve"> zijn ontworpen voor prestatieoptimalisatie en beveiliging, ondanks dat we geen gebruik maken van externe API-diensten.</w:t>
      </w:r>
    </w:p>
    <w:p w14:paraId="514EA452" w14:textId="77777777" w:rsidR="000B088D" w:rsidRDefault="000B088D" w:rsidP="000B088D">
      <w:pPr>
        <w:pStyle w:val="ListBullet"/>
        <w:numPr>
          <w:ilvl w:val="0"/>
          <w:numId w:val="0"/>
        </w:numPr>
        <w:ind w:left="340" w:hanging="340"/>
      </w:pPr>
    </w:p>
    <w:p w14:paraId="5102BDEC" w14:textId="77777777" w:rsidR="000B088D" w:rsidRPr="00FB0EC2" w:rsidRDefault="000B088D" w:rsidP="000B088D">
      <w:pPr>
        <w:pStyle w:val="ListBullet"/>
        <w:numPr>
          <w:ilvl w:val="0"/>
          <w:numId w:val="39"/>
        </w:numPr>
      </w:pPr>
      <w:r w:rsidRPr="00390CC0">
        <w:rPr>
          <w:b/>
          <w:bCs/>
        </w:rPr>
        <w:t>Programmeertaal en Framework</w:t>
      </w:r>
      <w:r w:rsidRPr="000B088D">
        <w:t xml:space="preserve">: We geven een toelichting op de gekozen programmeertaal en het </w:t>
      </w:r>
      <w:proofErr w:type="spellStart"/>
      <w:r w:rsidRPr="000B088D">
        <w:t>webframework</w:t>
      </w:r>
      <w:proofErr w:type="spellEnd"/>
      <w:r w:rsidRPr="000B088D">
        <w:t xml:space="preserve"> voor de applicatie. Er wordt uitgelegd waarom deze technologieën geschikt zijn voor het ontwikkelen van een casino-applicatie en hoe ze bijdragen aan een schaalbare en veilige infrastructuur.</w:t>
      </w:r>
    </w:p>
    <w:p w14:paraId="713CE24B" w14:textId="77777777" w:rsidR="000B088D" w:rsidRDefault="000B088D" w:rsidP="000B088D">
      <w:pPr>
        <w:rPr>
          <w:rStyle w:val="Strong"/>
        </w:rPr>
      </w:pPr>
    </w:p>
    <w:p w14:paraId="47C25619" w14:textId="77777777" w:rsidR="000B088D" w:rsidRPr="00FB0EC2" w:rsidRDefault="000B088D" w:rsidP="000B088D">
      <w:pPr>
        <w:rPr>
          <w:rStyle w:val="Strong"/>
        </w:rPr>
      </w:pPr>
    </w:p>
    <w:p w14:paraId="056DEADB" w14:textId="77777777" w:rsidR="000B088D" w:rsidRDefault="000B088D" w:rsidP="000B088D">
      <w:pPr>
        <w:pStyle w:val="ListParagraph"/>
        <w:numPr>
          <w:ilvl w:val="0"/>
          <w:numId w:val="39"/>
        </w:numPr>
        <w:rPr>
          <w:rStyle w:val="Strong"/>
          <w:b w:val="0"/>
          <w:bCs w:val="0"/>
        </w:rPr>
      </w:pPr>
      <w:proofErr w:type="spellStart"/>
      <w:r w:rsidRPr="00390CC0">
        <w:rPr>
          <w:rStyle w:val="Strong"/>
        </w:rPr>
        <w:t>Apparaatspecificaties</w:t>
      </w:r>
      <w:proofErr w:type="spellEnd"/>
      <w:r w:rsidRPr="000B088D">
        <w:rPr>
          <w:rStyle w:val="Strong"/>
          <w:b w:val="0"/>
          <w:bCs w:val="0"/>
        </w:rPr>
        <w:t>: Dit deel geeft een overzicht van de minimum systeemeisen en aanbevolen specificaties voor het draaien van de applicatie. Hierbij worden aspecten zoals processorgebruik, geheugencapaciteit en netwerkvereisten besproken, zodat de applicatie optimaal kan presteren op verschillende apparaten.</w:t>
      </w:r>
    </w:p>
    <w:p w14:paraId="64D78B01" w14:textId="77777777" w:rsidR="000B088D" w:rsidRDefault="000B088D" w:rsidP="000B088D">
      <w:pPr>
        <w:rPr>
          <w:rStyle w:val="Strong"/>
          <w:b w:val="0"/>
          <w:bCs w:val="0"/>
        </w:rPr>
      </w:pPr>
    </w:p>
    <w:p w14:paraId="3BFC8F16" w14:textId="77777777" w:rsidR="000B088D" w:rsidRDefault="000B088D" w:rsidP="000B088D">
      <w:pPr>
        <w:rPr>
          <w:rStyle w:val="Strong"/>
          <w:b w:val="0"/>
          <w:bCs w:val="0"/>
        </w:rPr>
      </w:pPr>
    </w:p>
    <w:p w14:paraId="647AF10B" w14:textId="77777777" w:rsidR="000B088D" w:rsidRDefault="000B088D" w:rsidP="000B088D">
      <w:pPr>
        <w:pStyle w:val="ListParagraph"/>
        <w:numPr>
          <w:ilvl w:val="0"/>
          <w:numId w:val="39"/>
        </w:numPr>
        <w:rPr>
          <w:rStyle w:val="Strong"/>
          <w:b w:val="0"/>
          <w:bCs w:val="0"/>
        </w:rPr>
      </w:pPr>
      <w:r w:rsidRPr="00390CC0">
        <w:rPr>
          <w:rStyle w:val="Strong"/>
        </w:rPr>
        <w:t>Beveiliging</w:t>
      </w:r>
      <w:r w:rsidRPr="000B088D">
        <w:rPr>
          <w:rStyle w:val="Strong"/>
          <w:b w:val="0"/>
          <w:bCs w:val="0"/>
        </w:rPr>
        <w:t xml:space="preserve">: Beveiliging is een cruciaal aspect van de applicatie, vooral gezien de financiële aard van de diensten. In dit hoofdstuk richten we ons op de implementatie van beveiligingsmaatregelen, zoals de OWASP-richtlijnen. We bespreken hoe de applicatie is ontworpen om spelers te beschermen tegen </w:t>
      </w:r>
      <w:proofErr w:type="spellStart"/>
      <w:r w:rsidRPr="000B088D">
        <w:rPr>
          <w:rStyle w:val="Strong"/>
          <w:b w:val="0"/>
          <w:bCs w:val="0"/>
        </w:rPr>
        <w:t>hackingpogingen</w:t>
      </w:r>
      <w:proofErr w:type="spellEnd"/>
      <w:r w:rsidRPr="000B088D">
        <w:rPr>
          <w:rStyle w:val="Strong"/>
          <w:b w:val="0"/>
          <w:bCs w:val="0"/>
        </w:rPr>
        <w:t xml:space="preserve"> en frauduleuze activiteiten, waarbij specifieke aandacht wordt besteed aan de veiligheid van gevoelige data en transacties.</w:t>
      </w:r>
    </w:p>
    <w:p w14:paraId="630A2425" w14:textId="024D30EC" w:rsidR="00006C3A" w:rsidRPr="00006C3A" w:rsidRDefault="00006C3A" w:rsidP="00006C3A">
      <w:pPr>
        <w:rPr>
          <w:rStyle w:val="Strong"/>
          <w:b w:val="0"/>
          <w:bCs w:val="0"/>
        </w:rPr>
        <w:sectPr w:rsidR="00006C3A" w:rsidRPr="00006C3A" w:rsidSect="000B088D">
          <w:headerReference w:type="default" r:id="rId15"/>
          <w:type w:val="continuous"/>
          <w:pgSz w:w="11906" w:h="16838" w:code="9"/>
          <w:pgMar w:top="2160" w:right="1080" w:bottom="720" w:left="1080" w:header="648" w:footer="432" w:gutter="0"/>
          <w:cols w:space="708"/>
          <w:docGrid w:linePitch="360"/>
        </w:sectPr>
      </w:pPr>
    </w:p>
    <w:p w14:paraId="50988CFF" w14:textId="77777777" w:rsidR="0003123C" w:rsidRPr="00FB0EC2" w:rsidRDefault="0003123C" w:rsidP="00974DD3">
      <w:pPr>
        <w:spacing w:before="0" w:after="0"/>
      </w:pPr>
    </w:p>
    <w:p w14:paraId="0765E85C" w14:textId="77777777" w:rsidR="0003123C" w:rsidRPr="00FB0EC2" w:rsidRDefault="0003123C" w:rsidP="00974DD3">
      <w:pPr>
        <w:spacing w:before="0" w:after="0"/>
        <w:sectPr w:rsidR="0003123C" w:rsidRPr="00FB0EC2" w:rsidSect="00D02465">
          <w:headerReference w:type="default" r:id="rId16"/>
          <w:footerReference w:type="default" r:id="rId17"/>
          <w:headerReference w:type="first" r:id="rId18"/>
          <w:footerReference w:type="first" r:id="rId19"/>
          <w:type w:val="continuous"/>
          <w:pgSz w:w="11906" w:h="16838" w:code="9"/>
          <w:pgMar w:top="2160" w:right="1080" w:bottom="720" w:left="1080" w:header="648" w:footer="432" w:gutter="0"/>
          <w:cols w:space="708"/>
          <w:docGrid w:linePitch="360"/>
        </w:sectPr>
      </w:pPr>
    </w:p>
    <w:p w14:paraId="6B8FBD1A" w14:textId="56A3F2FD" w:rsidR="0003123C" w:rsidRDefault="000B088D" w:rsidP="00006C3A">
      <w:pPr>
        <w:pStyle w:val="Heading1"/>
        <w:numPr>
          <w:ilvl w:val="0"/>
          <w:numId w:val="44"/>
        </w:numPr>
        <w:tabs>
          <w:tab w:val="left" w:pos="284"/>
        </w:tabs>
      </w:pPr>
      <w:bookmarkStart w:id="1" w:name="_Toc178841770"/>
      <w:r>
        <w:lastRenderedPageBreak/>
        <w:t>Databasestructuur</w:t>
      </w:r>
      <w:bookmarkEnd w:id="1"/>
    </w:p>
    <w:p w14:paraId="5EA32CDD" w14:textId="77777777" w:rsidR="00006C3A" w:rsidRDefault="00006C3A" w:rsidP="00006C3A">
      <w:r>
        <w:t xml:space="preserve">De databasestructuur van onze casino applicatie is ontworpen om efficiënt en schaalbaar te zijn, rekening houdend met de specifieke behoeften van gebruikers en de interacties binnen de applicatie. Deze structuur omvat verschillende tabellen die elk hun eigen unieke rol vervullen, zoals het beheren van gebruikers, </w:t>
      </w:r>
      <w:proofErr w:type="spellStart"/>
      <w:r>
        <w:t>bets</w:t>
      </w:r>
      <w:proofErr w:type="spellEnd"/>
      <w:r>
        <w:t>, en andere essentiële gegevens.</w:t>
      </w:r>
    </w:p>
    <w:p w14:paraId="34FCF540" w14:textId="77777777" w:rsidR="00006C3A" w:rsidRDefault="00006C3A" w:rsidP="00006C3A"/>
    <w:p w14:paraId="67595F5B" w14:textId="77777777" w:rsidR="00006C3A" w:rsidRDefault="00006C3A" w:rsidP="00006C3A">
      <w:r>
        <w:t xml:space="preserve">In de diagram weergegeven in onze </w:t>
      </w:r>
      <w:proofErr w:type="spellStart"/>
      <w:r>
        <w:t>Entity-Relationship</w:t>
      </w:r>
      <w:proofErr w:type="spellEnd"/>
      <w:r>
        <w:t xml:space="preserve"> Diagram (ERD), zijn de belangrijkste entiteiten en hun onderlinge relaties in detail vastgelegd. We hebben onder andere de volgende tabellen:</w:t>
      </w:r>
    </w:p>
    <w:p w14:paraId="6AAC0E5B" w14:textId="77777777" w:rsidR="00006C3A" w:rsidRDefault="00006C3A" w:rsidP="00006C3A"/>
    <w:p w14:paraId="65AFB344" w14:textId="49CC741C" w:rsidR="00006C3A" w:rsidRDefault="00006C3A" w:rsidP="00006C3A">
      <w:pPr>
        <w:pStyle w:val="ListParagraph"/>
        <w:numPr>
          <w:ilvl w:val="0"/>
          <w:numId w:val="41"/>
        </w:numPr>
      </w:pPr>
      <w:r w:rsidRPr="00390CC0">
        <w:rPr>
          <w:b/>
          <w:bCs/>
        </w:rPr>
        <w:t>Users</w:t>
      </w:r>
      <w:r>
        <w:t>: Bevat informatie over geregistreerde gebruikers, waaronder naam, e-mailadres en verificatiestatus.</w:t>
      </w:r>
    </w:p>
    <w:p w14:paraId="5DCCF49E" w14:textId="77777777" w:rsidR="00006C3A" w:rsidRDefault="00006C3A" w:rsidP="00006C3A">
      <w:pPr>
        <w:pStyle w:val="ListParagraph"/>
      </w:pPr>
    </w:p>
    <w:p w14:paraId="207D1B5C" w14:textId="12F2C755" w:rsidR="00006C3A" w:rsidRDefault="00006C3A" w:rsidP="00006C3A">
      <w:pPr>
        <w:pStyle w:val="ListParagraph"/>
        <w:numPr>
          <w:ilvl w:val="0"/>
          <w:numId w:val="41"/>
        </w:numPr>
      </w:pPr>
      <w:proofErr w:type="spellStart"/>
      <w:r w:rsidRPr="00390CC0">
        <w:rPr>
          <w:b/>
          <w:bCs/>
        </w:rPr>
        <w:t>Bets</w:t>
      </w:r>
      <w:proofErr w:type="spellEnd"/>
      <w:r>
        <w:t>: Houdt gegevens bij over de inzetten die door gebruikers worden geplaatst, inclusief het bedrag, de status, en de bijbehorende speltype.</w:t>
      </w:r>
    </w:p>
    <w:p w14:paraId="7CDD81B0" w14:textId="77777777" w:rsidR="00006C3A" w:rsidRDefault="00006C3A" w:rsidP="00006C3A">
      <w:pPr>
        <w:pStyle w:val="ListParagraph"/>
      </w:pPr>
    </w:p>
    <w:p w14:paraId="1BE27460" w14:textId="74E206E3" w:rsidR="00006C3A" w:rsidRDefault="00006C3A" w:rsidP="00006C3A">
      <w:pPr>
        <w:pStyle w:val="ListParagraph"/>
        <w:numPr>
          <w:ilvl w:val="0"/>
          <w:numId w:val="41"/>
        </w:numPr>
      </w:pPr>
      <w:r w:rsidRPr="00390CC0">
        <w:rPr>
          <w:b/>
          <w:bCs/>
        </w:rPr>
        <w:t>Games</w:t>
      </w:r>
      <w:r>
        <w:t>:</w:t>
      </w:r>
      <w:r>
        <w:t xml:space="preserve"> Iedere game heeft haar eigen tabel, dit komt omdat iedere game gelogd moet worden, ook zodat gebruikers vorige resultaten kunnen inzien</w:t>
      </w:r>
      <w:r>
        <w:t>.</w:t>
      </w:r>
    </w:p>
    <w:p w14:paraId="477984A4" w14:textId="77777777" w:rsidR="00006C3A" w:rsidRDefault="00006C3A" w:rsidP="00006C3A">
      <w:pPr>
        <w:pStyle w:val="ListParagraph"/>
      </w:pPr>
    </w:p>
    <w:p w14:paraId="69E121E0" w14:textId="77777777" w:rsidR="00006C3A" w:rsidRDefault="00006C3A" w:rsidP="00006C3A">
      <w:pPr>
        <w:pStyle w:val="ListParagraph"/>
      </w:pPr>
    </w:p>
    <w:p w14:paraId="7A8F6239" w14:textId="01BBEF13" w:rsidR="00006C3A" w:rsidRDefault="00006C3A" w:rsidP="00006C3A">
      <w:pPr>
        <w:pStyle w:val="ListParagraph"/>
        <w:numPr>
          <w:ilvl w:val="0"/>
          <w:numId w:val="41"/>
        </w:numPr>
      </w:pPr>
      <w:r w:rsidRPr="00390CC0">
        <w:rPr>
          <w:b/>
          <w:bCs/>
        </w:rPr>
        <w:t>Password Reset Tokens</w:t>
      </w:r>
      <w:r>
        <w:t>: Beheert tokens voor het resetten van wachtwoorden om de veiligheid van gebruikersaccounts te waarborgen.</w:t>
      </w:r>
    </w:p>
    <w:p w14:paraId="7AE16A95" w14:textId="77777777" w:rsidR="00006C3A" w:rsidRDefault="00006C3A" w:rsidP="00006C3A">
      <w:pPr>
        <w:pStyle w:val="ListParagraph"/>
      </w:pPr>
    </w:p>
    <w:p w14:paraId="69B821AF" w14:textId="2ACDA3B9" w:rsidR="00006C3A" w:rsidRDefault="00006C3A" w:rsidP="00006C3A">
      <w:pPr>
        <w:pStyle w:val="ListParagraph"/>
        <w:numPr>
          <w:ilvl w:val="0"/>
          <w:numId w:val="41"/>
        </w:numPr>
      </w:pPr>
      <w:proofErr w:type="spellStart"/>
      <w:r w:rsidRPr="00390CC0">
        <w:rPr>
          <w:b/>
          <w:bCs/>
        </w:rPr>
        <w:t>Sessions</w:t>
      </w:r>
      <w:proofErr w:type="spellEnd"/>
      <w:r>
        <w:t>: Houdt actieve sessies bij, inclusief gebruikersinformatie en laatste activiteit.</w:t>
      </w:r>
    </w:p>
    <w:p w14:paraId="57F135E0" w14:textId="77777777" w:rsidR="00006C3A" w:rsidRDefault="00006C3A" w:rsidP="00006C3A"/>
    <w:p w14:paraId="51D11D40" w14:textId="5BACC384" w:rsidR="00006C3A" w:rsidRDefault="00006C3A" w:rsidP="00006C3A">
      <w:r>
        <w:t xml:space="preserve">Deze structuur maakt gebruik van geneste relaties en is geoptimaliseerd voor snelle </w:t>
      </w:r>
      <w:proofErr w:type="spellStart"/>
      <w:r>
        <w:t>gegevensopvragingen</w:t>
      </w:r>
      <w:proofErr w:type="spellEnd"/>
      <w:r>
        <w:t xml:space="preserve"> door middel van indexen. Dit stelt ons in staat om gebruikerservaring te verbeteren en een snellere reactietijd te garanderen tijdens het spelen.</w:t>
      </w:r>
    </w:p>
    <w:p w14:paraId="5320030E" w14:textId="77777777" w:rsidR="00006C3A" w:rsidRDefault="00006C3A" w:rsidP="00006C3A"/>
    <w:p w14:paraId="676262BD" w14:textId="505C4293" w:rsidR="00006C3A" w:rsidRDefault="00006C3A" w:rsidP="00006C3A">
      <w:hyperlink r:id="rId20" w:history="1">
        <w:r w:rsidRPr="00006C3A">
          <w:rPr>
            <w:rStyle w:val="Hyperlink"/>
          </w:rPr>
          <w:t>https://dbdiagram.io/d/66fe4872fb079c7ebd2fed3a</w:t>
        </w:r>
      </w:hyperlink>
    </w:p>
    <w:p w14:paraId="0FE00D60" w14:textId="77777777" w:rsidR="00006C3A" w:rsidRDefault="00006C3A" w:rsidP="00006C3A"/>
    <w:p w14:paraId="7F007241" w14:textId="1D90B567" w:rsidR="00006C3A" w:rsidRPr="00006C3A" w:rsidRDefault="00006C3A" w:rsidP="00006C3A">
      <w:r w:rsidRPr="00006C3A">
        <w:lastRenderedPageBreak/>
        <w:drawing>
          <wp:inline distT="0" distB="0" distL="0" distR="0" wp14:anchorId="538BE624" wp14:editId="4C0DDE3E">
            <wp:extent cx="6188710" cy="4553585"/>
            <wp:effectExtent l="0" t="0" r="2540" b="0"/>
            <wp:docPr id="662651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51875" name="Picture 1" descr="A screenshot of a computer&#10;&#10;Description automatically generated"/>
                    <pic:cNvPicPr/>
                  </pic:nvPicPr>
                  <pic:blipFill>
                    <a:blip r:embed="rId21"/>
                    <a:stretch>
                      <a:fillRect/>
                    </a:stretch>
                  </pic:blipFill>
                  <pic:spPr>
                    <a:xfrm>
                      <a:off x="0" y="0"/>
                      <a:ext cx="6188710" cy="4553585"/>
                    </a:xfrm>
                    <a:prstGeom prst="rect">
                      <a:avLst/>
                    </a:prstGeom>
                  </pic:spPr>
                </pic:pic>
              </a:graphicData>
            </a:graphic>
          </wp:inline>
        </w:drawing>
      </w:r>
    </w:p>
    <w:p w14:paraId="3961193D" w14:textId="595D625D" w:rsidR="00BA31C4" w:rsidRPr="00B11055" w:rsidRDefault="00006C3A" w:rsidP="00006C3A">
      <w:pPr>
        <w:pStyle w:val="Heading1"/>
        <w:numPr>
          <w:ilvl w:val="0"/>
          <w:numId w:val="44"/>
        </w:numPr>
      </w:pPr>
      <w:bookmarkStart w:id="2" w:name="_Toc178841771"/>
      <w:r>
        <w:lastRenderedPageBreak/>
        <w:t>API’s</w:t>
      </w:r>
      <w:bookmarkEnd w:id="2"/>
    </w:p>
    <w:p w14:paraId="7581EFBF" w14:textId="77777777" w:rsidR="00BA31C4" w:rsidRPr="00FB0EC2" w:rsidRDefault="00BA31C4" w:rsidP="0003123C"/>
    <w:p w14:paraId="05C00638" w14:textId="77777777" w:rsidR="00006C3A" w:rsidRDefault="00006C3A" w:rsidP="00006C3A">
      <w:r>
        <w:t xml:space="preserve">In onze casino applicatie maken we uitsluitend gebruik van interne </w:t>
      </w:r>
      <w:proofErr w:type="spellStart"/>
      <w:r>
        <w:t>API's</w:t>
      </w:r>
      <w:proofErr w:type="spellEnd"/>
      <w:r>
        <w:t xml:space="preserve"> die zijn ontworpen om de functionaliteit en gebruikerservaring te optimaliseren. Deze interne </w:t>
      </w:r>
      <w:proofErr w:type="spellStart"/>
      <w:r>
        <w:t>API's</w:t>
      </w:r>
      <w:proofErr w:type="spellEnd"/>
      <w:r>
        <w:t xml:space="preserve"> zijn verantwoordelijk voor verschillende kritieke taken, zoals het plaatsen van een bet wanneer een gebruiker op een knop klikt. Dit zorgt ervoor dat de communicatie tussen de front-end en </w:t>
      </w:r>
      <w:proofErr w:type="spellStart"/>
      <w:r>
        <w:t>back-end</w:t>
      </w:r>
      <w:proofErr w:type="spellEnd"/>
      <w:r>
        <w:t xml:space="preserve"> soepel en efficiënt verloopt.</w:t>
      </w:r>
    </w:p>
    <w:p w14:paraId="32BB4FDC" w14:textId="77777777" w:rsidR="00006C3A" w:rsidRDefault="00006C3A" w:rsidP="00006C3A"/>
    <w:p w14:paraId="56F389A1" w14:textId="77777777" w:rsidR="00006C3A" w:rsidRDefault="00006C3A" w:rsidP="00006C3A">
      <w:r>
        <w:t xml:space="preserve">Door gebruik te maken van interne </w:t>
      </w:r>
      <w:proofErr w:type="spellStart"/>
      <w:r>
        <w:t>API's</w:t>
      </w:r>
      <w:proofErr w:type="spellEnd"/>
      <w:r>
        <w:t xml:space="preserve"> kunnen we volledige controle houden over de datastromen en logica binnen onze applicatie. Dit draagt bij aan de beveiliging en integriteit van de gegevens, aangezien we geen externe </w:t>
      </w:r>
      <w:proofErr w:type="spellStart"/>
      <w:r>
        <w:t>API's</w:t>
      </w:r>
      <w:proofErr w:type="spellEnd"/>
      <w:r>
        <w:t xml:space="preserve"> integreren die potentiële risico's met zich mee kunnen brengen.</w:t>
      </w:r>
    </w:p>
    <w:p w14:paraId="57F3D61B" w14:textId="77777777" w:rsidR="00006C3A" w:rsidRDefault="00006C3A" w:rsidP="00006C3A"/>
    <w:p w14:paraId="14D77A03" w14:textId="4069A3DF" w:rsidR="00D27AF8" w:rsidRPr="00FB0EC2" w:rsidRDefault="00006C3A" w:rsidP="00006C3A">
      <w:pPr>
        <w:sectPr w:rsidR="00D27AF8" w:rsidRPr="00FB0EC2" w:rsidSect="00D02465">
          <w:headerReference w:type="default" r:id="rId22"/>
          <w:type w:val="continuous"/>
          <w:pgSz w:w="11906" w:h="16838" w:code="9"/>
          <w:pgMar w:top="2160" w:right="1080" w:bottom="720" w:left="1080" w:header="648" w:footer="432" w:gutter="0"/>
          <w:cols w:space="708"/>
          <w:docGrid w:linePitch="360"/>
        </w:sectPr>
      </w:pPr>
      <w:r>
        <w:t>Onze aanpak zorgt ervoor dat alle gegevensverwerking en -communicatie binnen ons eigen systeem blijven, wat ons in staat stelt om optimale prestaties en een veilige omgeving voor onze gebruikers te waarborgen.</w:t>
      </w:r>
    </w:p>
    <w:p w14:paraId="29706FE0" w14:textId="73CA3387" w:rsidR="00D27AF8" w:rsidRPr="00FB0EC2" w:rsidRDefault="00006C3A" w:rsidP="00006C3A">
      <w:pPr>
        <w:pStyle w:val="Heading1"/>
        <w:numPr>
          <w:ilvl w:val="0"/>
          <w:numId w:val="44"/>
        </w:numPr>
      </w:pPr>
      <w:bookmarkStart w:id="3" w:name="_Toc178841772"/>
      <w:r>
        <w:lastRenderedPageBreak/>
        <w:t>Taal en framework</w:t>
      </w:r>
      <w:r w:rsidR="00405707">
        <w:t>s</w:t>
      </w:r>
      <w:bookmarkEnd w:id="3"/>
    </w:p>
    <w:p w14:paraId="42D88465" w14:textId="77777777" w:rsidR="00D27AF8" w:rsidRPr="00FB0EC2" w:rsidRDefault="00D27AF8" w:rsidP="00D27AF8"/>
    <w:p w14:paraId="323125ED" w14:textId="77777777" w:rsidR="00006C3A" w:rsidRDefault="00006C3A" w:rsidP="00006C3A">
      <w:r>
        <w:t xml:space="preserve">Onze casino applicatie is ontwikkeld met behulp van een krachtige combinatie van programmeertalen en </w:t>
      </w:r>
      <w:proofErr w:type="spellStart"/>
      <w:r>
        <w:t>frameworks</w:t>
      </w:r>
      <w:proofErr w:type="spellEnd"/>
      <w:r>
        <w:t xml:space="preserve"> die zijn afgestemd op de behoeften van zowel de </w:t>
      </w:r>
      <w:proofErr w:type="spellStart"/>
      <w:r>
        <w:t>back-end</w:t>
      </w:r>
      <w:proofErr w:type="spellEnd"/>
      <w:r>
        <w:t xml:space="preserve"> als de front-end. De gebruikte programmeertalen zijn:</w:t>
      </w:r>
    </w:p>
    <w:p w14:paraId="2288D5FB" w14:textId="77777777" w:rsidR="00006C3A" w:rsidRDefault="00006C3A" w:rsidP="00006C3A"/>
    <w:p w14:paraId="7685D2B3" w14:textId="1EF49144" w:rsidR="00006C3A" w:rsidRDefault="00006C3A" w:rsidP="00006C3A">
      <w:pPr>
        <w:pStyle w:val="ListParagraph"/>
        <w:numPr>
          <w:ilvl w:val="0"/>
          <w:numId w:val="45"/>
        </w:numPr>
      </w:pPr>
      <w:r w:rsidRPr="00390CC0">
        <w:rPr>
          <w:b/>
          <w:bCs/>
        </w:rPr>
        <w:t>PHP</w:t>
      </w:r>
      <w:r>
        <w:t xml:space="preserve">: Voor de </w:t>
      </w:r>
      <w:proofErr w:type="spellStart"/>
      <w:r>
        <w:t>back-end</w:t>
      </w:r>
      <w:proofErr w:type="spellEnd"/>
      <w:r>
        <w:t xml:space="preserve"> logica en server-side verwerking.</w:t>
      </w:r>
    </w:p>
    <w:p w14:paraId="06F1190A" w14:textId="715ECB7C" w:rsidR="00006C3A" w:rsidRDefault="00006C3A" w:rsidP="00006C3A">
      <w:pPr>
        <w:pStyle w:val="ListParagraph"/>
        <w:numPr>
          <w:ilvl w:val="0"/>
          <w:numId w:val="45"/>
        </w:numPr>
      </w:pPr>
      <w:r w:rsidRPr="00390CC0">
        <w:rPr>
          <w:b/>
          <w:bCs/>
        </w:rPr>
        <w:t>HTML</w:t>
      </w:r>
      <w:r>
        <w:t>: Voor de structuur van de webpagina's.</w:t>
      </w:r>
    </w:p>
    <w:p w14:paraId="6A5A396C" w14:textId="5A788C56" w:rsidR="00006C3A" w:rsidRDefault="00006C3A" w:rsidP="00006C3A">
      <w:pPr>
        <w:pStyle w:val="ListParagraph"/>
        <w:numPr>
          <w:ilvl w:val="0"/>
          <w:numId w:val="45"/>
        </w:numPr>
      </w:pPr>
      <w:proofErr w:type="spellStart"/>
      <w:r w:rsidRPr="00390CC0">
        <w:rPr>
          <w:b/>
          <w:bCs/>
        </w:rPr>
        <w:t>JavaScript</w:t>
      </w:r>
      <w:proofErr w:type="spellEnd"/>
      <w:r>
        <w:t>: Voor dynamische interacties en client-side functionaliteit.</w:t>
      </w:r>
    </w:p>
    <w:p w14:paraId="2259C532" w14:textId="77777777" w:rsidR="00006C3A" w:rsidRDefault="00006C3A" w:rsidP="00006C3A"/>
    <w:p w14:paraId="68EEC449" w14:textId="77777777" w:rsidR="00006C3A" w:rsidRDefault="00006C3A" w:rsidP="00006C3A">
      <w:r>
        <w:t xml:space="preserve">Voor de </w:t>
      </w:r>
      <w:proofErr w:type="spellStart"/>
      <w:r>
        <w:t>back-end</w:t>
      </w:r>
      <w:proofErr w:type="spellEnd"/>
      <w:r>
        <w:t xml:space="preserve"> maken we gebruik van het </w:t>
      </w:r>
      <w:proofErr w:type="spellStart"/>
      <w:r>
        <w:t>Laravel</w:t>
      </w:r>
      <w:proofErr w:type="spellEnd"/>
      <w:r>
        <w:t xml:space="preserve"> </w:t>
      </w:r>
      <w:proofErr w:type="spellStart"/>
      <w:r>
        <w:t>framework</w:t>
      </w:r>
      <w:proofErr w:type="spellEnd"/>
      <w:r>
        <w:t xml:space="preserve">, dat ons in staat stelt om robuuste, schaalbare en onderhoudbare webapplicaties te ontwikkelen. </w:t>
      </w:r>
      <w:proofErr w:type="spellStart"/>
      <w:r>
        <w:t>Laravel</w:t>
      </w:r>
      <w:proofErr w:type="spellEnd"/>
      <w:r>
        <w:t xml:space="preserve"> biedt een uitgebreide set tools en functies die ons helpen bij het beheren van de applicatie-architectuur en het waarborgen van de veiligheid van gebruikersdata.</w:t>
      </w:r>
    </w:p>
    <w:p w14:paraId="2AED1C68" w14:textId="77777777" w:rsidR="00006C3A" w:rsidRDefault="00006C3A" w:rsidP="00006C3A"/>
    <w:p w14:paraId="65678D3B" w14:textId="77777777" w:rsidR="00006C3A" w:rsidRDefault="00006C3A" w:rsidP="00006C3A">
      <w:r>
        <w:t xml:space="preserve">Aan de front-end kant gebruiken we </w:t>
      </w:r>
      <w:proofErr w:type="spellStart"/>
      <w:r>
        <w:t>React</w:t>
      </w:r>
      <w:proofErr w:type="spellEnd"/>
      <w:r>
        <w:t xml:space="preserve">, een populaire </w:t>
      </w:r>
      <w:proofErr w:type="spellStart"/>
      <w:r>
        <w:t>JavaScript</w:t>
      </w:r>
      <w:proofErr w:type="spellEnd"/>
      <w:r>
        <w:t xml:space="preserve">-bibliotheek die ons helpt bij het bouwen van interactieve gebruikersinterfaces. </w:t>
      </w:r>
      <w:proofErr w:type="spellStart"/>
      <w:r>
        <w:t>React</w:t>
      </w:r>
      <w:proofErr w:type="spellEnd"/>
      <w:r>
        <w:t xml:space="preserve"> maakt het mogelijk om component-gebaseerde applicaties te creëren die efficiënt reageren op gebruikersinvoer.</w:t>
      </w:r>
    </w:p>
    <w:p w14:paraId="50A20D43" w14:textId="77777777" w:rsidR="00006C3A" w:rsidRDefault="00006C3A" w:rsidP="00006C3A"/>
    <w:p w14:paraId="73E3B4B4" w14:textId="77777777" w:rsidR="00006C3A" w:rsidRDefault="00006C3A" w:rsidP="00006C3A">
      <w:r>
        <w:t xml:space="preserve">Om de styling van onze applicatie te stroomlijnen en een responsieve gebruikersinterface te creëren, maken we gebruik van </w:t>
      </w:r>
      <w:proofErr w:type="spellStart"/>
      <w:r>
        <w:t>Tailwind</w:t>
      </w:r>
      <w:proofErr w:type="spellEnd"/>
      <w:r>
        <w:t xml:space="preserve"> CSS. Deze </w:t>
      </w:r>
      <w:proofErr w:type="spellStart"/>
      <w:r>
        <w:t>utility</w:t>
      </w:r>
      <w:proofErr w:type="spellEnd"/>
      <w:r>
        <w:t xml:space="preserve">-first CSS-bibliotheek stelt ons in staat om snel en effectief te </w:t>
      </w:r>
      <w:proofErr w:type="spellStart"/>
      <w:r>
        <w:t>stylen</w:t>
      </w:r>
      <w:proofErr w:type="spellEnd"/>
      <w:r>
        <w:t xml:space="preserve"> zonder dat we tijd hoeven te besteden aan het schrijven van op maat gemaakte CSS.</w:t>
      </w:r>
    </w:p>
    <w:p w14:paraId="019856C7" w14:textId="77777777" w:rsidR="00006C3A" w:rsidRDefault="00006C3A" w:rsidP="00006C3A"/>
    <w:p w14:paraId="075BF781" w14:textId="4C45CDA9" w:rsidR="00D27AF8" w:rsidRPr="00FB0EC2" w:rsidRDefault="00006C3A" w:rsidP="00006C3A">
      <w:pPr>
        <w:sectPr w:rsidR="00D27AF8" w:rsidRPr="00FB0EC2" w:rsidSect="00EF2FFD">
          <w:type w:val="continuous"/>
          <w:pgSz w:w="11906" w:h="16838" w:code="9"/>
          <w:pgMar w:top="2155" w:right="1077" w:bottom="720" w:left="1077" w:header="646" w:footer="431" w:gutter="0"/>
          <w:cols w:space="708"/>
          <w:docGrid w:linePitch="360"/>
        </w:sectPr>
      </w:pPr>
      <w:r>
        <w:t xml:space="preserve">Daarnaast implementeren we </w:t>
      </w:r>
      <w:proofErr w:type="spellStart"/>
      <w:r>
        <w:t>WebSockets</w:t>
      </w:r>
      <w:proofErr w:type="spellEnd"/>
      <w:r>
        <w:t xml:space="preserve"> om een live dataverbinding te realiseren tussen de </w:t>
      </w:r>
      <w:proofErr w:type="spellStart"/>
      <w:r>
        <w:t>back-end</w:t>
      </w:r>
      <w:proofErr w:type="spellEnd"/>
      <w:r>
        <w:t xml:space="preserve"> en de front-end. Dit stelt ons in staat om gebruikers in real-time te informeren over hun </w:t>
      </w:r>
      <w:proofErr w:type="spellStart"/>
      <w:r>
        <w:t>bets</w:t>
      </w:r>
      <w:proofErr w:type="spellEnd"/>
      <w:r>
        <w:t>, waardoor de gebruikerservaring wordt verbeterd en gebruikers direct feedback krijgen over hun interacties binnen de applicatie.</w:t>
      </w:r>
    </w:p>
    <w:p w14:paraId="6E32B70C" w14:textId="44A0C106" w:rsidR="00D27AF8" w:rsidRPr="00FB0EC2" w:rsidRDefault="00390CC0" w:rsidP="00006C3A">
      <w:pPr>
        <w:pStyle w:val="Heading1"/>
        <w:numPr>
          <w:ilvl w:val="0"/>
          <w:numId w:val="44"/>
        </w:numPr>
      </w:pPr>
      <w:bookmarkStart w:id="4" w:name="_Toc178841773"/>
      <w:r>
        <w:lastRenderedPageBreak/>
        <w:t>Apparaatspecificaties</w:t>
      </w:r>
      <w:bookmarkEnd w:id="4"/>
    </w:p>
    <w:p w14:paraId="6040A4FD" w14:textId="52727A3F" w:rsidR="00D27AF8" w:rsidRPr="00FB0EC2" w:rsidRDefault="00D27AF8" w:rsidP="00390CC0"/>
    <w:p w14:paraId="76D75EC4" w14:textId="77777777" w:rsidR="003E78A7" w:rsidRDefault="003E78A7" w:rsidP="00390CC0">
      <w:pPr>
        <w:pStyle w:val="ListBullet"/>
        <w:numPr>
          <w:ilvl w:val="0"/>
          <w:numId w:val="0"/>
        </w:numPr>
      </w:pPr>
    </w:p>
    <w:p w14:paraId="246B8C3E" w14:textId="77777777" w:rsidR="00390CC0" w:rsidRPr="00390CC0" w:rsidRDefault="00390CC0" w:rsidP="00390CC0">
      <w:pPr>
        <w:pStyle w:val="ListBullet"/>
        <w:numPr>
          <w:ilvl w:val="0"/>
          <w:numId w:val="0"/>
        </w:numPr>
      </w:pPr>
      <w:r w:rsidRPr="00390CC0">
        <w:t xml:space="preserve">Om een optimale gebruikerservaring te garanderen en de prestaties van onze casino applicatie te waarborgen, hebben we bepaalde </w:t>
      </w:r>
      <w:proofErr w:type="spellStart"/>
      <w:r w:rsidRPr="00390CC0">
        <w:t>apparaatspecificaties</w:t>
      </w:r>
      <w:proofErr w:type="spellEnd"/>
      <w:r w:rsidRPr="00390CC0">
        <w:t xml:space="preserve"> gedefinieerd voor onze </w:t>
      </w:r>
      <w:proofErr w:type="spellStart"/>
      <w:r w:rsidRPr="00390CC0">
        <w:t>tech</w:t>
      </w:r>
      <w:proofErr w:type="spellEnd"/>
      <w:r w:rsidRPr="00390CC0">
        <w:t xml:space="preserve"> stack. Hieronder staan de minimumvereisten en aanbevolen specificaties voor de </w:t>
      </w:r>
      <w:proofErr w:type="spellStart"/>
      <w:r w:rsidRPr="00390CC0">
        <w:t>back-end</w:t>
      </w:r>
      <w:proofErr w:type="spellEnd"/>
      <w:r w:rsidRPr="00390CC0">
        <w:t>:</w:t>
      </w:r>
    </w:p>
    <w:p w14:paraId="4CEFFF9D" w14:textId="77777777" w:rsidR="00390CC0" w:rsidRPr="00390CC0" w:rsidRDefault="00390CC0" w:rsidP="00390CC0">
      <w:pPr>
        <w:pStyle w:val="ListBullet"/>
        <w:numPr>
          <w:ilvl w:val="0"/>
          <w:numId w:val="0"/>
        </w:numPr>
        <w:rPr>
          <w:b/>
          <w:bCs/>
        </w:rPr>
      </w:pPr>
      <w:r w:rsidRPr="00390CC0">
        <w:rPr>
          <w:b/>
          <w:bCs/>
        </w:rPr>
        <w:t>Minimale Vereisten</w:t>
      </w:r>
    </w:p>
    <w:p w14:paraId="2E2E19C1" w14:textId="77777777" w:rsidR="00390CC0" w:rsidRPr="00390CC0" w:rsidRDefault="00390CC0" w:rsidP="00390CC0">
      <w:pPr>
        <w:pStyle w:val="ListBullet"/>
        <w:numPr>
          <w:ilvl w:val="0"/>
          <w:numId w:val="47"/>
        </w:numPr>
      </w:pPr>
      <w:r w:rsidRPr="00390CC0">
        <w:rPr>
          <w:b/>
          <w:bCs/>
        </w:rPr>
        <w:t>Besturingssysteem</w:t>
      </w:r>
      <w:r w:rsidRPr="00390CC0">
        <w:t>: Linux (bijvoorbeeld Ubuntu 20.04 of later) of Windows (Windows 10 of later)</w:t>
      </w:r>
    </w:p>
    <w:p w14:paraId="399ED449" w14:textId="77777777" w:rsidR="00390CC0" w:rsidRPr="00390CC0" w:rsidRDefault="00390CC0" w:rsidP="00390CC0">
      <w:pPr>
        <w:pStyle w:val="ListBullet"/>
        <w:numPr>
          <w:ilvl w:val="0"/>
          <w:numId w:val="47"/>
        </w:numPr>
      </w:pPr>
      <w:r w:rsidRPr="00390CC0">
        <w:rPr>
          <w:b/>
          <w:bCs/>
        </w:rPr>
        <w:t>Webserver</w:t>
      </w:r>
      <w:r w:rsidRPr="00390CC0">
        <w:t xml:space="preserve">: </w:t>
      </w:r>
      <w:proofErr w:type="spellStart"/>
      <w:r w:rsidRPr="00390CC0">
        <w:t>Nginx</w:t>
      </w:r>
      <w:proofErr w:type="spellEnd"/>
      <w:r w:rsidRPr="00390CC0">
        <w:t xml:space="preserve"> of Apache</w:t>
      </w:r>
    </w:p>
    <w:p w14:paraId="1D42BFD3" w14:textId="77777777" w:rsidR="00390CC0" w:rsidRPr="00390CC0" w:rsidRDefault="00390CC0" w:rsidP="00390CC0">
      <w:pPr>
        <w:pStyle w:val="ListBullet"/>
        <w:numPr>
          <w:ilvl w:val="0"/>
          <w:numId w:val="47"/>
        </w:numPr>
      </w:pPr>
      <w:r w:rsidRPr="00390CC0">
        <w:rPr>
          <w:b/>
          <w:bCs/>
        </w:rPr>
        <w:t>PHP</w:t>
      </w:r>
      <w:r w:rsidRPr="00390CC0">
        <w:t>: Versie 8.0 of hoger</w:t>
      </w:r>
    </w:p>
    <w:p w14:paraId="24C5CA2F" w14:textId="77777777" w:rsidR="00390CC0" w:rsidRPr="00390CC0" w:rsidRDefault="00390CC0" w:rsidP="00390CC0">
      <w:pPr>
        <w:pStyle w:val="ListBullet"/>
        <w:numPr>
          <w:ilvl w:val="0"/>
          <w:numId w:val="47"/>
        </w:numPr>
        <w:rPr>
          <w:lang w:val="en-US"/>
        </w:rPr>
      </w:pPr>
      <w:r w:rsidRPr="00390CC0">
        <w:rPr>
          <w:b/>
          <w:bCs/>
          <w:lang w:val="en-US"/>
        </w:rPr>
        <w:t>Database</w:t>
      </w:r>
      <w:r w:rsidRPr="00390CC0">
        <w:rPr>
          <w:lang w:val="en-US"/>
        </w:rPr>
        <w:t xml:space="preserve">: MySQL of PostgreSQL, </w:t>
      </w:r>
      <w:proofErr w:type="spellStart"/>
      <w:r w:rsidRPr="00390CC0">
        <w:rPr>
          <w:lang w:val="en-US"/>
        </w:rPr>
        <w:t>versie</w:t>
      </w:r>
      <w:proofErr w:type="spellEnd"/>
      <w:r w:rsidRPr="00390CC0">
        <w:rPr>
          <w:lang w:val="en-US"/>
        </w:rPr>
        <w:t xml:space="preserve"> 5.7 of </w:t>
      </w:r>
      <w:proofErr w:type="spellStart"/>
      <w:r w:rsidRPr="00390CC0">
        <w:rPr>
          <w:lang w:val="en-US"/>
        </w:rPr>
        <w:t>hoger</w:t>
      </w:r>
      <w:proofErr w:type="spellEnd"/>
    </w:p>
    <w:p w14:paraId="52EA4052" w14:textId="77777777" w:rsidR="00390CC0" w:rsidRPr="00390CC0" w:rsidRDefault="00390CC0" w:rsidP="00390CC0">
      <w:pPr>
        <w:pStyle w:val="ListBullet"/>
        <w:numPr>
          <w:ilvl w:val="0"/>
          <w:numId w:val="47"/>
        </w:numPr>
      </w:pPr>
      <w:r w:rsidRPr="00390CC0">
        <w:rPr>
          <w:b/>
          <w:bCs/>
        </w:rPr>
        <w:t>Geheugen</w:t>
      </w:r>
      <w:r w:rsidRPr="00390CC0">
        <w:t>: Minimaal 2 GB RAM</w:t>
      </w:r>
    </w:p>
    <w:p w14:paraId="7FB25C0F" w14:textId="77777777" w:rsidR="00390CC0" w:rsidRPr="00390CC0" w:rsidRDefault="00390CC0" w:rsidP="00390CC0">
      <w:pPr>
        <w:pStyle w:val="ListBullet"/>
        <w:numPr>
          <w:ilvl w:val="0"/>
          <w:numId w:val="47"/>
        </w:numPr>
      </w:pPr>
      <w:r w:rsidRPr="00390CC0">
        <w:rPr>
          <w:b/>
          <w:bCs/>
        </w:rPr>
        <w:t>CPU</w:t>
      </w:r>
      <w:r w:rsidRPr="00390CC0">
        <w:t>: Dual-</w:t>
      </w:r>
      <w:proofErr w:type="spellStart"/>
      <w:r w:rsidRPr="00390CC0">
        <w:t>core</w:t>
      </w:r>
      <w:proofErr w:type="spellEnd"/>
      <w:r w:rsidRPr="00390CC0">
        <w:t xml:space="preserve"> processor met een kloksnelheid van minimaal 2.0 GHz</w:t>
      </w:r>
    </w:p>
    <w:p w14:paraId="78829638" w14:textId="77777777" w:rsidR="00390CC0" w:rsidRPr="00390CC0" w:rsidRDefault="00390CC0" w:rsidP="00390CC0">
      <w:pPr>
        <w:pStyle w:val="ListBullet"/>
        <w:numPr>
          <w:ilvl w:val="0"/>
          <w:numId w:val="47"/>
        </w:numPr>
      </w:pPr>
      <w:r w:rsidRPr="00390CC0">
        <w:rPr>
          <w:b/>
          <w:bCs/>
        </w:rPr>
        <w:t>Schijfruimte</w:t>
      </w:r>
      <w:r w:rsidRPr="00390CC0">
        <w:t>: Minimaal 20 GB vrije schijfruimte</w:t>
      </w:r>
    </w:p>
    <w:p w14:paraId="44C9DC67" w14:textId="77777777" w:rsidR="00390CC0" w:rsidRPr="00390CC0" w:rsidRDefault="00390CC0" w:rsidP="00390CC0">
      <w:pPr>
        <w:pStyle w:val="ListBullet"/>
        <w:numPr>
          <w:ilvl w:val="0"/>
          <w:numId w:val="0"/>
        </w:numPr>
        <w:rPr>
          <w:b/>
          <w:bCs/>
        </w:rPr>
      </w:pPr>
      <w:r w:rsidRPr="00390CC0">
        <w:rPr>
          <w:b/>
          <w:bCs/>
        </w:rPr>
        <w:t>Aanbevolen Specificaties</w:t>
      </w:r>
    </w:p>
    <w:p w14:paraId="0F193137" w14:textId="77777777" w:rsidR="00390CC0" w:rsidRPr="00390CC0" w:rsidRDefault="00390CC0" w:rsidP="00390CC0">
      <w:pPr>
        <w:pStyle w:val="ListBullet"/>
        <w:numPr>
          <w:ilvl w:val="0"/>
          <w:numId w:val="48"/>
        </w:numPr>
      </w:pPr>
      <w:r w:rsidRPr="00390CC0">
        <w:rPr>
          <w:b/>
          <w:bCs/>
        </w:rPr>
        <w:t>Besturingssysteem</w:t>
      </w:r>
      <w:r w:rsidRPr="00390CC0">
        <w:t>: Linux (bijvoorbeeld Ubuntu 22.04 of later) of Windows (Windows 10 of later)</w:t>
      </w:r>
    </w:p>
    <w:p w14:paraId="5481BDA2" w14:textId="77777777" w:rsidR="00390CC0" w:rsidRPr="00390CC0" w:rsidRDefault="00390CC0" w:rsidP="00390CC0">
      <w:pPr>
        <w:pStyle w:val="ListBullet"/>
        <w:numPr>
          <w:ilvl w:val="0"/>
          <w:numId w:val="48"/>
        </w:numPr>
      </w:pPr>
      <w:r w:rsidRPr="00390CC0">
        <w:rPr>
          <w:b/>
          <w:bCs/>
        </w:rPr>
        <w:t>Webserver</w:t>
      </w:r>
      <w:r w:rsidRPr="00390CC0">
        <w:t xml:space="preserve">: </w:t>
      </w:r>
      <w:proofErr w:type="spellStart"/>
      <w:r w:rsidRPr="00390CC0">
        <w:t>Nginx</w:t>
      </w:r>
      <w:proofErr w:type="spellEnd"/>
      <w:r w:rsidRPr="00390CC0">
        <w:t xml:space="preserve"> (met PHP-FPM) of Apache met </w:t>
      </w:r>
      <w:proofErr w:type="spellStart"/>
      <w:r w:rsidRPr="00390CC0">
        <w:t>mod_rewrite</w:t>
      </w:r>
      <w:proofErr w:type="spellEnd"/>
    </w:p>
    <w:p w14:paraId="1054C19A" w14:textId="77777777" w:rsidR="00390CC0" w:rsidRPr="00390CC0" w:rsidRDefault="00390CC0" w:rsidP="00390CC0">
      <w:pPr>
        <w:pStyle w:val="ListBullet"/>
        <w:numPr>
          <w:ilvl w:val="0"/>
          <w:numId w:val="48"/>
        </w:numPr>
      </w:pPr>
      <w:r w:rsidRPr="00390CC0">
        <w:rPr>
          <w:b/>
          <w:bCs/>
        </w:rPr>
        <w:t>PHP</w:t>
      </w:r>
      <w:r w:rsidRPr="00390CC0">
        <w:t>: Versie 8.1 of hoger</w:t>
      </w:r>
    </w:p>
    <w:p w14:paraId="1E93EAF1" w14:textId="77777777" w:rsidR="00390CC0" w:rsidRPr="00390CC0" w:rsidRDefault="00390CC0" w:rsidP="00390CC0">
      <w:pPr>
        <w:pStyle w:val="ListBullet"/>
        <w:numPr>
          <w:ilvl w:val="0"/>
          <w:numId w:val="48"/>
        </w:numPr>
        <w:rPr>
          <w:lang w:val="en-US"/>
        </w:rPr>
      </w:pPr>
      <w:r w:rsidRPr="00390CC0">
        <w:rPr>
          <w:b/>
          <w:bCs/>
          <w:lang w:val="en-US"/>
        </w:rPr>
        <w:t>Database</w:t>
      </w:r>
      <w:r w:rsidRPr="00390CC0">
        <w:rPr>
          <w:lang w:val="en-US"/>
        </w:rPr>
        <w:t xml:space="preserve">: MySQL of PostgreSQL, </w:t>
      </w:r>
      <w:proofErr w:type="spellStart"/>
      <w:r w:rsidRPr="00390CC0">
        <w:rPr>
          <w:lang w:val="en-US"/>
        </w:rPr>
        <w:t>versie</w:t>
      </w:r>
      <w:proofErr w:type="spellEnd"/>
      <w:r w:rsidRPr="00390CC0">
        <w:rPr>
          <w:lang w:val="en-US"/>
        </w:rPr>
        <w:t xml:space="preserve"> 8.0 of </w:t>
      </w:r>
      <w:proofErr w:type="spellStart"/>
      <w:r w:rsidRPr="00390CC0">
        <w:rPr>
          <w:lang w:val="en-US"/>
        </w:rPr>
        <w:t>hoger</w:t>
      </w:r>
      <w:proofErr w:type="spellEnd"/>
    </w:p>
    <w:p w14:paraId="2BA8E9A8" w14:textId="77777777" w:rsidR="00390CC0" w:rsidRPr="00390CC0" w:rsidRDefault="00390CC0" w:rsidP="00390CC0">
      <w:pPr>
        <w:pStyle w:val="ListBullet"/>
        <w:numPr>
          <w:ilvl w:val="0"/>
          <w:numId w:val="48"/>
        </w:numPr>
      </w:pPr>
      <w:r w:rsidRPr="00390CC0">
        <w:rPr>
          <w:b/>
          <w:bCs/>
        </w:rPr>
        <w:t>Geheugen</w:t>
      </w:r>
      <w:r w:rsidRPr="00390CC0">
        <w:t>: Minimaal 4 GB RAM (bij voorkeur 8 GB of meer voor betere prestaties)</w:t>
      </w:r>
    </w:p>
    <w:p w14:paraId="0A189E29" w14:textId="77777777" w:rsidR="00390CC0" w:rsidRPr="00390CC0" w:rsidRDefault="00390CC0" w:rsidP="00390CC0">
      <w:pPr>
        <w:pStyle w:val="ListBullet"/>
        <w:numPr>
          <w:ilvl w:val="0"/>
          <w:numId w:val="48"/>
        </w:numPr>
      </w:pPr>
      <w:r w:rsidRPr="00390CC0">
        <w:rPr>
          <w:b/>
          <w:bCs/>
        </w:rPr>
        <w:t>CPU</w:t>
      </w:r>
      <w:r w:rsidRPr="00390CC0">
        <w:t>: Quad-</w:t>
      </w:r>
      <w:proofErr w:type="spellStart"/>
      <w:r w:rsidRPr="00390CC0">
        <w:t>core</w:t>
      </w:r>
      <w:proofErr w:type="spellEnd"/>
      <w:r w:rsidRPr="00390CC0">
        <w:t xml:space="preserve"> processor met een kloksnelheid van minimaal 2.5 GHz</w:t>
      </w:r>
    </w:p>
    <w:p w14:paraId="6D785359" w14:textId="77777777" w:rsidR="00390CC0" w:rsidRPr="00390CC0" w:rsidRDefault="00390CC0" w:rsidP="00390CC0">
      <w:pPr>
        <w:pStyle w:val="ListBullet"/>
        <w:numPr>
          <w:ilvl w:val="0"/>
          <w:numId w:val="48"/>
        </w:numPr>
      </w:pPr>
      <w:r w:rsidRPr="00390CC0">
        <w:rPr>
          <w:b/>
          <w:bCs/>
        </w:rPr>
        <w:t>Schijfruimte</w:t>
      </w:r>
      <w:r w:rsidRPr="00390CC0">
        <w:t>: Minimaal 50 GB vrije schijfruimte (afhankelijk van de hoeveelheid data en logbestanden)</w:t>
      </w:r>
    </w:p>
    <w:p w14:paraId="3C226FF9" w14:textId="77777777" w:rsidR="00390CC0" w:rsidRPr="00390CC0" w:rsidRDefault="00390CC0" w:rsidP="00390CC0">
      <w:pPr>
        <w:pStyle w:val="ListBullet"/>
        <w:numPr>
          <w:ilvl w:val="0"/>
          <w:numId w:val="0"/>
        </w:numPr>
      </w:pPr>
      <w:r w:rsidRPr="00390CC0">
        <w:t xml:space="preserve">Door te voldoen aan deze vereisten kunnen we ervoor zorgen dat de </w:t>
      </w:r>
      <w:proofErr w:type="spellStart"/>
      <w:r w:rsidRPr="00390CC0">
        <w:t>back-end</w:t>
      </w:r>
      <w:proofErr w:type="spellEnd"/>
      <w:r w:rsidRPr="00390CC0">
        <w:t xml:space="preserve"> van onze casino applicatie efficiënt draait en dat de gebruikers een soepele ervaring hebben, zelfs tijdens piekbelasting.</w:t>
      </w:r>
    </w:p>
    <w:p w14:paraId="187B3B3C" w14:textId="77777777" w:rsidR="00390CC0" w:rsidRDefault="00390CC0" w:rsidP="00390CC0">
      <w:pPr>
        <w:pStyle w:val="ListBullet"/>
        <w:numPr>
          <w:ilvl w:val="0"/>
          <w:numId w:val="0"/>
        </w:numPr>
      </w:pPr>
    </w:p>
    <w:p w14:paraId="629A6E95" w14:textId="77777777" w:rsidR="00390CC0" w:rsidRDefault="00390CC0" w:rsidP="00390CC0">
      <w:pPr>
        <w:pStyle w:val="ListBullet"/>
        <w:numPr>
          <w:ilvl w:val="0"/>
          <w:numId w:val="0"/>
        </w:numPr>
      </w:pPr>
    </w:p>
    <w:p w14:paraId="21FCB42B" w14:textId="38C20781" w:rsidR="00390CC0" w:rsidRPr="00FB0EC2" w:rsidRDefault="00390CC0" w:rsidP="00390CC0">
      <w:pPr>
        <w:pStyle w:val="ListBullet"/>
        <w:numPr>
          <w:ilvl w:val="0"/>
          <w:numId w:val="0"/>
        </w:numPr>
        <w:sectPr w:rsidR="00390CC0" w:rsidRPr="00FB0EC2" w:rsidSect="00D02465">
          <w:type w:val="continuous"/>
          <w:pgSz w:w="11906" w:h="16838" w:code="9"/>
          <w:pgMar w:top="2160" w:right="1080" w:bottom="720" w:left="1080" w:header="648" w:footer="432" w:gutter="0"/>
          <w:cols w:space="708"/>
          <w:docGrid w:linePitch="360"/>
        </w:sectPr>
      </w:pPr>
    </w:p>
    <w:p w14:paraId="7698959B" w14:textId="44BF71BB" w:rsidR="003E78A7" w:rsidRPr="00FB0EC2" w:rsidRDefault="00390CC0" w:rsidP="00006C3A">
      <w:pPr>
        <w:pStyle w:val="Heading1"/>
        <w:numPr>
          <w:ilvl w:val="0"/>
          <w:numId w:val="44"/>
        </w:numPr>
      </w:pPr>
      <w:bookmarkStart w:id="5" w:name="_Toc178841774"/>
      <w:r>
        <w:lastRenderedPageBreak/>
        <w:t>OWASP</w:t>
      </w:r>
      <w:bookmarkEnd w:id="5"/>
    </w:p>
    <w:p w14:paraId="149ABA94" w14:textId="77777777" w:rsidR="00DE65A2" w:rsidRDefault="00DE65A2" w:rsidP="00974DD3">
      <w:pPr>
        <w:spacing w:before="0" w:after="0"/>
      </w:pPr>
    </w:p>
    <w:p w14:paraId="01502989" w14:textId="77777777" w:rsidR="00390CC0" w:rsidRPr="00390CC0" w:rsidRDefault="00390CC0" w:rsidP="00390CC0">
      <w:pPr>
        <w:spacing w:before="0" w:after="0"/>
      </w:pPr>
      <w:r w:rsidRPr="00390CC0">
        <w:t>De beveiliging van onze casino applicatie is van het grootste belang, en we volgen de OWASP (Open Web Application Security Project) richtlijnen om ervoor te zorgen dat ons systeem bestand is tegen mogelijke aanvallen en manipulaties. De architectuur van de applicatie is zo ontworpen dat deze op geen enkele manier gemanipuleerd kan worden. Hieronder worden de belangrijkste OWASP-principes beschreven die we in onze applicatie toepassen.</w:t>
      </w:r>
    </w:p>
    <w:p w14:paraId="7B56106F" w14:textId="77777777" w:rsidR="00390CC0" w:rsidRPr="00390CC0" w:rsidRDefault="00390CC0" w:rsidP="00390CC0">
      <w:pPr>
        <w:spacing w:before="0" w:after="0"/>
        <w:rPr>
          <w:b/>
          <w:bCs/>
        </w:rPr>
      </w:pPr>
      <w:r w:rsidRPr="00390CC0">
        <w:rPr>
          <w:b/>
          <w:bCs/>
        </w:rPr>
        <w:t xml:space="preserve">1. Inadequate </w:t>
      </w:r>
      <w:proofErr w:type="spellStart"/>
      <w:r w:rsidRPr="00390CC0">
        <w:rPr>
          <w:b/>
          <w:bCs/>
        </w:rPr>
        <w:t>Authentication</w:t>
      </w:r>
      <w:proofErr w:type="spellEnd"/>
    </w:p>
    <w:p w14:paraId="2FC15DD9" w14:textId="77777777" w:rsidR="00390CC0" w:rsidRPr="00390CC0" w:rsidRDefault="00390CC0" w:rsidP="00390CC0">
      <w:pPr>
        <w:spacing w:before="0" w:after="0"/>
      </w:pPr>
      <w:r w:rsidRPr="00390CC0">
        <w:t xml:space="preserve">Onze applicatie maakt gebruik van een robuust authenticatiesysteem. Gebruikers moeten sterke wachtwoorden instellen en kunnen twee-factor-authenticatie (2FA) inschakelen om extra beveiliging toe te voegen aan hun accounts. Wachtwoorden worden veilig opgeslagen met </w:t>
      </w:r>
      <w:proofErr w:type="spellStart"/>
      <w:r w:rsidRPr="00390CC0">
        <w:t>hashingmethoden</w:t>
      </w:r>
      <w:proofErr w:type="spellEnd"/>
      <w:r w:rsidRPr="00390CC0">
        <w:t xml:space="preserve">, zoals </w:t>
      </w:r>
      <w:proofErr w:type="spellStart"/>
      <w:r w:rsidRPr="00390CC0">
        <w:t>bcrypt</w:t>
      </w:r>
      <w:proofErr w:type="spellEnd"/>
      <w:r w:rsidRPr="00390CC0">
        <w:t>.</w:t>
      </w:r>
    </w:p>
    <w:p w14:paraId="283A2606" w14:textId="77777777" w:rsidR="00390CC0" w:rsidRPr="00390CC0" w:rsidRDefault="00390CC0" w:rsidP="00390CC0">
      <w:pPr>
        <w:spacing w:before="0" w:after="0"/>
        <w:rPr>
          <w:b/>
          <w:bCs/>
        </w:rPr>
      </w:pPr>
      <w:r w:rsidRPr="00390CC0">
        <w:rPr>
          <w:b/>
          <w:bCs/>
        </w:rPr>
        <w:t xml:space="preserve">2. Inadequate </w:t>
      </w:r>
      <w:proofErr w:type="spellStart"/>
      <w:r w:rsidRPr="00390CC0">
        <w:rPr>
          <w:b/>
          <w:bCs/>
        </w:rPr>
        <w:t>Session</w:t>
      </w:r>
      <w:proofErr w:type="spellEnd"/>
      <w:r w:rsidRPr="00390CC0">
        <w:rPr>
          <w:b/>
          <w:bCs/>
        </w:rPr>
        <w:t xml:space="preserve"> Management</w:t>
      </w:r>
    </w:p>
    <w:p w14:paraId="59D18600" w14:textId="77777777" w:rsidR="00390CC0" w:rsidRPr="00390CC0" w:rsidRDefault="00390CC0" w:rsidP="00390CC0">
      <w:pPr>
        <w:spacing w:before="0" w:after="0"/>
      </w:pPr>
      <w:r w:rsidRPr="00390CC0">
        <w:t>We zorgen ervoor dat sessies veilig worden beheerd. Sessies hebben een beperkte levensduur en worden automatisch beëindigd na een periode van inactiviteit. Dit vermindert het risico op sessieovername.</w:t>
      </w:r>
    </w:p>
    <w:p w14:paraId="560E9553" w14:textId="77777777" w:rsidR="00390CC0" w:rsidRPr="00390CC0" w:rsidRDefault="00390CC0" w:rsidP="00390CC0">
      <w:pPr>
        <w:spacing w:before="0" w:after="0"/>
        <w:rPr>
          <w:b/>
          <w:bCs/>
        </w:rPr>
      </w:pPr>
      <w:r w:rsidRPr="00390CC0">
        <w:rPr>
          <w:b/>
          <w:bCs/>
        </w:rPr>
        <w:t xml:space="preserve">3. </w:t>
      </w:r>
      <w:proofErr w:type="spellStart"/>
      <w:r w:rsidRPr="00390CC0">
        <w:rPr>
          <w:b/>
          <w:bCs/>
        </w:rPr>
        <w:t>Insecure</w:t>
      </w:r>
      <w:proofErr w:type="spellEnd"/>
      <w:r w:rsidRPr="00390CC0">
        <w:rPr>
          <w:b/>
          <w:bCs/>
        </w:rPr>
        <w:t xml:space="preserve"> Direct Object </w:t>
      </w:r>
      <w:proofErr w:type="spellStart"/>
      <w:r w:rsidRPr="00390CC0">
        <w:rPr>
          <w:b/>
          <w:bCs/>
        </w:rPr>
        <w:t>References</w:t>
      </w:r>
      <w:proofErr w:type="spellEnd"/>
    </w:p>
    <w:p w14:paraId="08837D81" w14:textId="77777777" w:rsidR="00390CC0" w:rsidRPr="00390CC0" w:rsidRDefault="00390CC0" w:rsidP="00390CC0">
      <w:pPr>
        <w:spacing w:before="0" w:after="0"/>
      </w:pPr>
      <w:r w:rsidRPr="00390CC0">
        <w:t>Toegang tot gevoelige gegevens is strikt gereguleerd. Gebruikers kunnen alleen hun eigen gegevens bekijken en bewerken. Pogingen om gegevens van andere gebruikers te benaderen worden actief gecontroleerd en geblokkeerd.</w:t>
      </w:r>
    </w:p>
    <w:p w14:paraId="37726401" w14:textId="77777777" w:rsidR="00390CC0" w:rsidRPr="00390CC0" w:rsidRDefault="00390CC0" w:rsidP="00390CC0">
      <w:pPr>
        <w:spacing w:before="0" w:after="0"/>
        <w:rPr>
          <w:b/>
          <w:bCs/>
        </w:rPr>
      </w:pPr>
      <w:r w:rsidRPr="00390CC0">
        <w:rPr>
          <w:b/>
          <w:bCs/>
        </w:rPr>
        <w:t>4. Cross-Site Scripting (XSS)</w:t>
      </w:r>
    </w:p>
    <w:p w14:paraId="3A733F4C" w14:textId="77777777" w:rsidR="00390CC0" w:rsidRPr="00390CC0" w:rsidRDefault="00390CC0" w:rsidP="00390CC0">
      <w:pPr>
        <w:spacing w:before="0" w:after="0"/>
      </w:pPr>
      <w:r w:rsidRPr="00390CC0">
        <w:t xml:space="preserve">Alle invoer van gebruikers wordt gevalideerd en ontsmet voordat deze op de client wordt weergegeven. Dit voorkomt dat </w:t>
      </w:r>
      <w:proofErr w:type="spellStart"/>
      <w:r w:rsidRPr="00390CC0">
        <w:t>kwaadwillenden</w:t>
      </w:r>
      <w:proofErr w:type="spellEnd"/>
      <w:r w:rsidRPr="00390CC0">
        <w:t xml:space="preserve"> scripts kunnen injecteren die de gegevens van andere gebruikers kunnen stelen of de interface kunnen manipuleren.</w:t>
      </w:r>
    </w:p>
    <w:p w14:paraId="725024A4" w14:textId="77777777" w:rsidR="00390CC0" w:rsidRPr="00390CC0" w:rsidRDefault="00390CC0" w:rsidP="00390CC0">
      <w:pPr>
        <w:spacing w:before="0" w:after="0"/>
        <w:rPr>
          <w:b/>
          <w:bCs/>
          <w:lang w:val="en-US"/>
        </w:rPr>
      </w:pPr>
      <w:r w:rsidRPr="00390CC0">
        <w:rPr>
          <w:b/>
          <w:bCs/>
          <w:lang w:val="en-US"/>
        </w:rPr>
        <w:t>5. Cross-Site Request Forgery (CSRF)</w:t>
      </w:r>
    </w:p>
    <w:p w14:paraId="079AA636" w14:textId="77777777" w:rsidR="00390CC0" w:rsidRPr="00390CC0" w:rsidRDefault="00390CC0" w:rsidP="00390CC0">
      <w:pPr>
        <w:spacing w:before="0" w:after="0"/>
      </w:pPr>
      <w:r w:rsidRPr="00390CC0">
        <w:t>We implementeren CSRF-tokens om ervoor te zorgen dat alle kritieke acties die door gebruikers worden uitgevoerd, zoals het plaatsen van inzetten, alleen kunnen plaatsvinden na een geldige verificatie. Dit voorkomt ongewenste acties op gebruikersaccounts.</w:t>
      </w:r>
    </w:p>
    <w:p w14:paraId="52E71831" w14:textId="77777777" w:rsidR="00390CC0" w:rsidRPr="00390CC0" w:rsidRDefault="00390CC0" w:rsidP="00390CC0">
      <w:pPr>
        <w:spacing w:before="0" w:after="0"/>
        <w:rPr>
          <w:b/>
          <w:bCs/>
        </w:rPr>
      </w:pPr>
      <w:r w:rsidRPr="00390CC0">
        <w:rPr>
          <w:b/>
          <w:bCs/>
        </w:rPr>
        <w:t xml:space="preserve">6. Security </w:t>
      </w:r>
      <w:proofErr w:type="spellStart"/>
      <w:r w:rsidRPr="00390CC0">
        <w:rPr>
          <w:b/>
          <w:bCs/>
        </w:rPr>
        <w:t>Misconfiguration</w:t>
      </w:r>
      <w:proofErr w:type="spellEnd"/>
    </w:p>
    <w:p w14:paraId="069800F2" w14:textId="77777777" w:rsidR="00390CC0" w:rsidRPr="00390CC0" w:rsidRDefault="00390CC0" w:rsidP="00390CC0">
      <w:pPr>
        <w:spacing w:before="0" w:after="0"/>
      </w:pPr>
      <w:r w:rsidRPr="00390CC0">
        <w:t>Onze servers en applicaties zijn zorgvuldig geconfigureerd om beveiligingslekken te minimaliseren. We houden onze software up-to-date met de nieuwste beveiligingspatches en -updates en voeren regelmatig beveiligingsaudits uit.</w:t>
      </w:r>
    </w:p>
    <w:p w14:paraId="10690208" w14:textId="77777777" w:rsidR="00390CC0" w:rsidRPr="00390CC0" w:rsidRDefault="00390CC0" w:rsidP="00390CC0">
      <w:pPr>
        <w:spacing w:before="0" w:after="0"/>
        <w:rPr>
          <w:b/>
          <w:bCs/>
        </w:rPr>
      </w:pPr>
      <w:r w:rsidRPr="00390CC0">
        <w:rPr>
          <w:b/>
          <w:bCs/>
        </w:rPr>
        <w:t xml:space="preserve">7. </w:t>
      </w:r>
      <w:proofErr w:type="spellStart"/>
      <w:r w:rsidRPr="00390CC0">
        <w:rPr>
          <w:b/>
          <w:bCs/>
        </w:rPr>
        <w:t>Insecure</w:t>
      </w:r>
      <w:proofErr w:type="spellEnd"/>
      <w:r w:rsidRPr="00390CC0">
        <w:rPr>
          <w:b/>
          <w:bCs/>
        </w:rPr>
        <w:t xml:space="preserve"> </w:t>
      </w:r>
      <w:proofErr w:type="spellStart"/>
      <w:r w:rsidRPr="00390CC0">
        <w:rPr>
          <w:b/>
          <w:bCs/>
        </w:rPr>
        <w:t>Cryptographic</w:t>
      </w:r>
      <w:proofErr w:type="spellEnd"/>
      <w:r w:rsidRPr="00390CC0">
        <w:rPr>
          <w:b/>
          <w:bCs/>
        </w:rPr>
        <w:t xml:space="preserve"> Storage</w:t>
      </w:r>
    </w:p>
    <w:p w14:paraId="277FB6A3" w14:textId="77777777" w:rsidR="00390CC0" w:rsidRPr="00390CC0" w:rsidRDefault="00390CC0" w:rsidP="00390CC0">
      <w:pPr>
        <w:spacing w:before="0" w:after="0"/>
      </w:pPr>
      <w:r w:rsidRPr="00390CC0">
        <w:t>Gevoelige gegevens, zoals wachtwoorden en financiële informatie, worden veilig opgeslagen met moderne encryptie-algoritmen. Hierdoor zijn deze gegevens beschermd, zelfs als de database zou worden gecompromitteerd.</w:t>
      </w:r>
    </w:p>
    <w:p w14:paraId="698E5ADD" w14:textId="77777777" w:rsidR="00390CC0" w:rsidRPr="00390CC0" w:rsidRDefault="00390CC0" w:rsidP="00390CC0">
      <w:pPr>
        <w:spacing w:before="0" w:after="0"/>
        <w:rPr>
          <w:b/>
          <w:bCs/>
        </w:rPr>
      </w:pPr>
      <w:r w:rsidRPr="00390CC0">
        <w:rPr>
          <w:b/>
          <w:bCs/>
        </w:rPr>
        <w:t xml:space="preserve">8. </w:t>
      </w:r>
      <w:proofErr w:type="spellStart"/>
      <w:r w:rsidRPr="00390CC0">
        <w:rPr>
          <w:b/>
          <w:bCs/>
        </w:rPr>
        <w:t>Insufficient</w:t>
      </w:r>
      <w:proofErr w:type="spellEnd"/>
      <w:r w:rsidRPr="00390CC0">
        <w:rPr>
          <w:b/>
          <w:bCs/>
        </w:rPr>
        <w:t xml:space="preserve"> </w:t>
      </w:r>
      <w:proofErr w:type="spellStart"/>
      <w:r w:rsidRPr="00390CC0">
        <w:rPr>
          <w:b/>
          <w:bCs/>
        </w:rPr>
        <w:t>Logging</w:t>
      </w:r>
      <w:proofErr w:type="spellEnd"/>
      <w:r w:rsidRPr="00390CC0">
        <w:rPr>
          <w:b/>
          <w:bCs/>
        </w:rPr>
        <w:t xml:space="preserve"> &amp; Monitoring</w:t>
      </w:r>
    </w:p>
    <w:p w14:paraId="1540AD59" w14:textId="77777777" w:rsidR="00390CC0" w:rsidRPr="00390CC0" w:rsidRDefault="00390CC0" w:rsidP="00390CC0">
      <w:pPr>
        <w:spacing w:before="0" w:after="0"/>
      </w:pPr>
      <w:r w:rsidRPr="00390CC0">
        <w:t xml:space="preserve">We implementeren uitgebreide </w:t>
      </w:r>
      <w:proofErr w:type="spellStart"/>
      <w:r w:rsidRPr="00390CC0">
        <w:t>logging</w:t>
      </w:r>
      <w:proofErr w:type="spellEnd"/>
      <w:r w:rsidRPr="00390CC0">
        <w:t xml:space="preserve"> en monitoring om verdachte activiteiten in de gaten te houden. Dit stelt ons in staat om snel in te grijpen bij ongebruikelijke of kwaadaardige activiteiten.</w:t>
      </w:r>
    </w:p>
    <w:p w14:paraId="6D46F9BC" w14:textId="77777777" w:rsidR="00390CC0" w:rsidRPr="00390CC0" w:rsidRDefault="00390CC0" w:rsidP="00390CC0">
      <w:pPr>
        <w:spacing w:before="0" w:after="0"/>
        <w:rPr>
          <w:b/>
          <w:bCs/>
        </w:rPr>
      </w:pPr>
      <w:r w:rsidRPr="00390CC0">
        <w:rPr>
          <w:b/>
          <w:bCs/>
        </w:rPr>
        <w:t xml:space="preserve">9. </w:t>
      </w:r>
      <w:proofErr w:type="spellStart"/>
      <w:r w:rsidRPr="00390CC0">
        <w:rPr>
          <w:b/>
          <w:bCs/>
        </w:rPr>
        <w:t>Unvalidated</w:t>
      </w:r>
      <w:proofErr w:type="spellEnd"/>
      <w:r w:rsidRPr="00390CC0">
        <w:rPr>
          <w:b/>
          <w:bCs/>
        </w:rPr>
        <w:t xml:space="preserve"> </w:t>
      </w:r>
      <w:proofErr w:type="spellStart"/>
      <w:r w:rsidRPr="00390CC0">
        <w:rPr>
          <w:b/>
          <w:bCs/>
        </w:rPr>
        <w:t>Redirects</w:t>
      </w:r>
      <w:proofErr w:type="spellEnd"/>
      <w:r w:rsidRPr="00390CC0">
        <w:rPr>
          <w:b/>
          <w:bCs/>
        </w:rPr>
        <w:t xml:space="preserve"> </w:t>
      </w:r>
      <w:proofErr w:type="spellStart"/>
      <w:r w:rsidRPr="00390CC0">
        <w:rPr>
          <w:b/>
          <w:bCs/>
        </w:rPr>
        <w:t>and</w:t>
      </w:r>
      <w:proofErr w:type="spellEnd"/>
      <w:r w:rsidRPr="00390CC0">
        <w:rPr>
          <w:b/>
          <w:bCs/>
        </w:rPr>
        <w:t xml:space="preserve"> Forwards</w:t>
      </w:r>
    </w:p>
    <w:p w14:paraId="56E7894C" w14:textId="77777777" w:rsidR="00390CC0" w:rsidRPr="00390CC0" w:rsidRDefault="00390CC0" w:rsidP="00390CC0">
      <w:pPr>
        <w:spacing w:before="0" w:after="0"/>
      </w:pPr>
      <w:r w:rsidRPr="00390CC0">
        <w:t>Onze applicatie controleert en valideert alle omleidingen en doorstuurverzoeken om te voorkomen dat gebruikers naar onveilige of kwaadaardige locaties worden geleid.</w:t>
      </w:r>
    </w:p>
    <w:p w14:paraId="0B8B06F3" w14:textId="77777777" w:rsidR="00390CC0" w:rsidRPr="00390CC0" w:rsidRDefault="00390CC0" w:rsidP="00390CC0">
      <w:pPr>
        <w:spacing w:before="0" w:after="0"/>
        <w:rPr>
          <w:b/>
          <w:bCs/>
        </w:rPr>
      </w:pPr>
      <w:r w:rsidRPr="00390CC0">
        <w:rPr>
          <w:b/>
          <w:bCs/>
        </w:rPr>
        <w:t>Manipulatie van Spelresultaten</w:t>
      </w:r>
    </w:p>
    <w:p w14:paraId="6F963FB0" w14:textId="77777777" w:rsidR="00390CC0" w:rsidRPr="00390CC0" w:rsidRDefault="00390CC0" w:rsidP="00390CC0">
      <w:pPr>
        <w:spacing w:before="0" w:after="0"/>
      </w:pPr>
      <w:r w:rsidRPr="00390CC0">
        <w:lastRenderedPageBreak/>
        <w:t>Alle spelresultaten worden vanaf het moment van plaatsing van de inzet op de server bepaald. De client is alleen verantwoordelijk voor het tonen van animaties en het weergeven van informatie. Dit zorgt ervoor dat de integriteit van de spellen gewaarborgd blijft en dat spelers er zeker van kunnen zijn dat de uitkomsten eerlijk zijn.</w:t>
      </w:r>
    </w:p>
    <w:p w14:paraId="7216319B" w14:textId="77777777" w:rsidR="00390CC0" w:rsidRPr="00390CC0" w:rsidRDefault="00390CC0" w:rsidP="00390CC0">
      <w:pPr>
        <w:spacing w:before="0" w:after="0"/>
        <w:rPr>
          <w:b/>
          <w:bCs/>
        </w:rPr>
      </w:pPr>
      <w:r w:rsidRPr="00390CC0">
        <w:rPr>
          <w:b/>
          <w:bCs/>
        </w:rPr>
        <w:t>Beveiliging tegen API-misbruik</w:t>
      </w:r>
    </w:p>
    <w:p w14:paraId="5879EC16" w14:textId="77777777" w:rsidR="00390CC0" w:rsidRPr="00390CC0" w:rsidRDefault="00390CC0" w:rsidP="00390CC0">
      <w:pPr>
        <w:spacing w:before="0" w:after="0"/>
      </w:pPr>
      <w:r w:rsidRPr="00390CC0">
        <w:t xml:space="preserve">In het geval dat iemand probeert de client te misbruiken, zal dit alleen negatieve gevolgen hebben voor die specifieke gebruiker. Ons systeem is zo ontworpen dat het controleert of een gebruiker daadwerkelijk een inzet heeft geplaatst voordat er verdere acties kunnen plaatsvinden. Dit voorkomt misbruik van onze interne </w:t>
      </w:r>
      <w:proofErr w:type="spellStart"/>
      <w:r w:rsidRPr="00390CC0">
        <w:t>API's</w:t>
      </w:r>
      <w:proofErr w:type="spellEnd"/>
      <w:r w:rsidRPr="00390CC0">
        <w:t xml:space="preserve"> en beschermt de belangen van alle gebruikers.</w:t>
      </w:r>
    </w:p>
    <w:p w14:paraId="5862EDAB" w14:textId="77777777" w:rsidR="00390CC0" w:rsidRPr="00390CC0" w:rsidRDefault="00390CC0" w:rsidP="00390CC0">
      <w:pPr>
        <w:spacing w:before="0" w:after="0"/>
        <w:rPr>
          <w:b/>
          <w:bCs/>
        </w:rPr>
      </w:pPr>
      <w:r w:rsidRPr="00390CC0">
        <w:rPr>
          <w:b/>
          <w:bCs/>
        </w:rPr>
        <w:t>Veilige Technologie</w:t>
      </w:r>
    </w:p>
    <w:p w14:paraId="6644A59E" w14:textId="77777777" w:rsidR="00390CC0" w:rsidRPr="00390CC0" w:rsidRDefault="00390CC0" w:rsidP="00390CC0">
      <w:pPr>
        <w:spacing w:before="0" w:after="0"/>
      </w:pPr>
      <w:proofErr w:type="spellStart"/>
      <w:r w:rsidRPr="00390CC0">
        <w:t>Laravel</w:t>
      </w:r>
      <w:proofErr w:type="spellEnd"/>
      <w:r w:rsidRPr="00390CC0">
        <w:t>, ons gekozen backend-</w:t>
      </w:r>
      <w:proofErr w:type="spellStart"/>
      <w:r w:rsidRPr="00390CC0">
        <w:t>framework</w:t>
      </w:r>
      <w:proofErr w:type="spellEnd"/>
      <w:r w:rsidRPr="00390CC0">
        <w:t xml:space="preserve">, is community-ondersteund en wordt wereldwijd gebruikt door grote bedrijven. Het </w:t>
      </w:r>
      <w:proofErr w:type="spellStart"/>
      <w:r w:rsidRPr="00390CC0">
        <w:t>framework</w:t>
      </w:r>
      <w:proofErr w:type="spellEnd"/>
      <w:r w:rsidRPr="00390CC0">
        <w:t xml:space="preserve"> biedt robuuste beveiligingsmechanismen die ons helpen bij het beschermen van gebruikersgegevens en het voorkomen van veelvoorkomende kwetsbaarheden, zoals SQL-injecties, cross-site </w:t>
      </w:r>
      <w:proofErr w:type="spellStart"/>
      <w:r w:rsidRPr="00390CC0">
        <w:t>scripting</w:t>
      </w:r>
      <w:proofErr w:type="spellEnd"/>
      <w:r w:rsidRPr="00390CC0">
        <w:t xml:space="preserve"> (XSS) en cross-site </w:t>
      </w:r>
      <w:proofErr w:type="spellStart"/>
      <w:r w:rsidRPr="00390CC0">
        <w:t>request</w:t>
      </w:r>
      <w:proofErr w:type="spellEnd"/>
      <w:r w:rsidRPr="00390CC0">
        <w:t xml:space="preserve"> </w:t>
      </w:r>
      <w:proofErr w:type="spellStart"/>
      <w:r w:rsidRPr="00390CC0">
        <w:t>forgery</w:t>
      </w:r>
      <w:proofErr w:type="spellEnd"/>
      <w:r w:rsidRPr="00390CC0">
        <w:t xml:space="preserve"> (CSRF).</w:t>
      </w:r>
    </w:p>
    <w:p w14:paraId="4A967090" w14:textId="79A1A4B0" w:rsidR="00E53724" w:rsidRPr="00FB0EC2" w:rsidRDefault="00390CC0" w:rsidP="00390CC0">
      <w:pPr>
        <w:spacing w:before="0" w:after="0"/>
      </w:pPr>
      <w:r w:rsidRPr="00390CC0">
        <w:t>Door deze maatregelen te implementeren, zorgen we ervoor dat onze casino applicatie niet</w:t>
      </w:r>
    </w:p>
    <w:p w14:paraId="08692E57" w14:textId="77777777" w:rsidR="00B37B3B" w:rsidRPr="00FB0EC2" w:rsidRDefault="00B37B3B" w:rsidP="00B37B3B">
      <w:pPr>
        <w:pStyle w:val="ListBullet"/>
        <w:numPr>
          <w:ilvl w:val="0"/>
          <w:numId w:val="0"/>
        </w:numPr>
        <w:ind w:left="340" w:hanging="340"/>
      </w:pPr>
    </w:p>
    <w:p w14:paraId="59225CE0" w14:textId="00C41DCB" w:rsidR="00B37B3B" w:rsidRPr="00FB0EC2" w:rsidRDefault="00B37B3B" w:rsidP="00390CC0">
      <w:pPr>
        <w:spacing w:before="0" w:after="160" w:line="259" w:lineRule="auto"/>
        <w:sectPr w:rsidR="00B37B3B" w:rsidRPr="00FB0EC2" w:rsidSect="00D02465">
          <w:type w:val="continuous"/>
          <w:pgSz w:w="11906" w:h="16838" w:code="9"/>
          <w:pgMar w:top="2160" w:right="1080" w:bottom="720" w:left="1080" w:header="648" w:footer="432" w:gutter="0"/>
          <w:cols w:space="708"/>
          <w:docGrid w:linePitch="360"/>
        </w:sectPr>
      </w:pPr>
    </w:p>
    <w:p w14:paraId="7BB65D47" w14:textId="6C6BC6D1" w:rsidR="00BD0C60" w:rsidRPr="00390CC0" w:rsidRDefault="00BD0C60" w:rsidP="00405707">
      <w:pPr>
        <w:pStyle w:val="Heading2"/>
      </w:pPr>
    </w:p>
    <w:sectPr w:rsidR="00BD0C60" w:rsidRPr="00390CC0" w:rsidSect="00D02465">
      <w:footerReference w:type="first" r:id="rId23"/>
      <w:pgSz w:w="11906" w:h="16838" w:code="9"/>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75EE8" w14:textId="77777777" w:rsidR="00DB2FE9" w:rsidRDefault="00DB2FE9" w:rsidP="005A20E2">
      <w:pPr>
        <w:spacing w:after="0"/>
      </w:pPr>
      <w:r>
        <w:separator/>
      </w:r>
    </w:p>
    <w:p w14:paraId="69E0BC40" w14:textId="77777777" w:rsidR="00DB2FE9" w:rsidRDefault="00DB2FE9"/>
    <w:p w14:paraId="6DA2D883" w14:textId="77777777" w:rsidR="00DB2FE9" w:rsidRDefault="00DB2FE9" w:rsidP="009B4773"/>
    <w:p w14:paraId="1B58FDB2" w14:textId="77777777" w:rsidR="00DB2FE9" w:rsidRDefault="00DB2FE9" w:rsidP="00513832"/>
  </w:endnote>
  <w:endnote w:type="continuationSeparator" w:id="0">
    <w:p w14:paraId="43248F43" w14:textId="77777777" w:rsidR="00DB2FE9" w:rsidRDefault="00DB2FE9" w:rsidP="005A20E2">
      <w:pPr>
        <w:spacing w:after="0"/>
      </w:pPr>
      <w:r>
        <w:continuationSeparator/>
      </w:r>
    </w:p>
    <w:p w14:paraId="6C98D886" w14:textId="77777777" w:rsidR="00DB2FE9" w:rsidRDefault="00DB2FE9"/>
    <w:p w14:paraId="3EB78F0E" w14:textId="77777777" w:rsidR="00DB2FE9" w:rsidRDefault="00DB2FE9" w:rsidP="009B4773"/>
    <w:p w14:paraId="22F7E806" w14:textId="77777777" w:rsidR="00DB2FE9" w:rsidRDefault="00DB2FE9"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348994"/>
      <w:docPartObj>
        <w:docPartGallery w:val="Page Numbers (Bottom of Page)"/>
        <w:docPartUnique/>
      </w:docPartObj>
    </w:sdtPr>
    <w:sdtEndPr>
      <w:rPr>
        <w:noProof/>
      </w:rPr>
    </w:sdtEndPr>
    <w:sdtContent>
      <w:sdt>
        <w:sdtPr>
          <w:id w:val="173551353"/>
          <w:docPartObj>
            <w:docPartGallery w:val="Page Numbers (Bottom of Page)"/>
            <w:docPartUnique/>
          </w:docPartObj>
        </w:sdtPr>
        <w:sdtEndPr>
          <w:rPr>
            <w:noProof/>
          </w:rPr>
        </w:sdtEndPr>
        <w:sdtContent>
          <w:p w14:paraId="3C782A20" w14:textId="77777777" w:rsidR="00EF2FFD" w:rsidRDefault="00EF2FFD" w:rsidP="00F8411A">
            <w:pPr>
              <w:pStyle w:val="Footer"/>
            </w:pPr>
            <w:r w:rsidRPr="002135FB">
              <w:rPr>
                <w:lang w:bidi="nl-NL"/>
              </w:rPr>
              <w:fldChar w:fldCharType="begin"/>
            </w:r>
            <w:r w:rsidRPr="002135FB">
              <w:rPr>
                <w:lang w:bidi="nl-NL"/>
              </w:rPr>
              <w:instrText xml:space="preserve"> PAGE   \* MERGEFORMAT </w:instrText>
            </w:r>
            <w:r w:rsidRPr="002135FB">
              <w:rPr>
                <w:lang w:bidi="nl-NL"/>
              </w:rPr>
              <w:fldChar w:fldCharType="separate"/>
            </w:r>
            <w:r>
              <w:rPr>
                <w:lang w:bidi="nl-NL"/>
              </w:rPr>
              <w:t>1</w:t>
            </w:r>
            <w:r w:rsidRPr="002135FB">
              <w:rPr>
                <w:noProof/>
                <w:lang w:bidi="nl-NL"/>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5307862"/>
      <w:docPartObj>
        <w:docPartGallery w:val="Page Numbers (Bottom of Page)"/>
        <w:docPartUnique/>
      </w:docPartObj>
    </w:sdtPr>
    <w:sdtEndPr>
      <w:rPr>
        <w:noProof/>
      </w:rPr>
    </w:sdtEndPr>
    <w:sdtContent>
      <w:p w14:paraId="142A4B62" w14:textId="77777777" w:rsidR="00EF2FFD" w:rsidRDefault="00EF2FFD" w:rsidP="00D94688">
        <w:pPr>
          <w:pStyle w:val="Footer"/>
          <w:jc w:val="right"/>
        </w:pPr>
        <w:r w:rsidRPr="002135FB">
          <w:rPr>
            <w:lang w:bidi="nl-NL"/>
          </w:rPr>
          <w:fldChar w:fldCharType="begin"/>
        </w:r>
        <w:r w:rsidRPr="002135FB">
          <w:rPr>
            <w:lang w:bidi="nl-NL"/>
          </w:rPr>
          <w:instrText xml:space="preserve"> PAGE   \* MERGEFORMAT </w:instrText>
        </w:r>
        <w:r w:rsidRPr="002135FB">
          <w:rPr>
            <w:lang w:bidi="nl-NL"/>
          </w:rPr>
          <w:fldChar w:fldCharType="separate"/>
        </w:r>
        <w:r>
          <w:rPr>
            <w:noProof/>
            <w:lang w:bidi="nl-NL"/>
          </w:rPr>
          <w:t>ii</w:t>
        </w:r>
        <w:r w:rsidRPr="002135FB">
          <w:rPr>
            <w:noProof/>
            <w:lang w:bidi="nl-NL"/>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2259B" w14:textId="77777777" w:rsidR="00EF2FFD" w:rsidRPr="00F8411A" w:rsidRDefault="00EF2FFD" w:rsidP="00F8411A">
    <w:pPr>
      <w:pStyle w:val="Footer"/>
    </w:pPr>
    <w:r>
      <w:rPr>
        <w:noProof/>
        <w:lang w:bidi="nl-NL"/>
      </w:rPr>
      <mc:AlternateContent>
        <mc:Choice Requires="wps">
          <w:drawing>
            <wp:anchor distT="45720" distB="45720" distL="114300" distR="114300" simplePos="0" relativeHeight="251700224" behindDoc="0" locked="0" layoutInCell="1" allowOverlap="1" wp14:anchorId="24B41AAB" wp14:editId="2C6FD363">
              <wp:simplePos x="0" y="0"/>
              <wp:positionH relativeFrom="margin">
                <wp:align>right</wp:align>
              </wp:positionH>
              <wp:positionV relativeFrom="paragraph">
                <wp:posOffset>18415</wp:posOffset>
              </wp:positionV>
              <wp:extent cx="173736" cy="274320"/>
              <wp:effectExtent l="0" t="0" r="0" b="1143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 cy="274320"/>
                      </a:xfrm>
                      <a:prstGeom prst="rect">
                        <a:avLst/>
                      </a:prstGeom>
                      <a:noFill/>
                      <a:ln w="9525">
                        <a:noFill/>
                        <a:miter lim="800000"/>
                        <a:headEnd/>
                        <a:tailEnd/>
                      </a:ln>
                    </wps:spPr>
                    <wps:txbx>
                      <w:txbxContent>
                        <w:p w14:paraId="4F3FC76E" w14:textId="77777777" w:rsidR="00EF2FFD" w:rsidRPr="00096BE1" w:rsidRDefault="00EF2FFD" w:rsidP="00096BE1">
                          <w:pPr>
                            <w:rPr>
                              <w:rStyle w:val="PageNumber"/>
                            </w:rPr>
                          </w:pPr>
                          <w:r w:rsidRPr="00096BE1">
                            <w:rPr>
                              <w:rStyle w:val="PageNumber"/>
                              <w:lang w:bidi="nl-NL"/>
                            </w:rPr>
                            <w:fldChar w:fldCharType="begin"/>
                          </w:r>
                          <w:r w:rsidRPr="00096BE1">
                            <w:rPr>
                              <w:rStyle w:val="PageNumber"/>
                              <w:lang w:bidi="nl-NL"/>
                            </w:rPr>
                            <w:instrText xml:space="preserve"> PAGE   \* MERGEFORMAT </w:instrText>
                          </w:r>
                          <w:r w:rsidRPr="00096BE1">
                            <w:rPr>
                              <w:rStyle w:val="PageNumber"/>
                              <w:lang w:bidi="nl-NL"/>
                            </w:rPr>
                            <w:fldChar w:fldCharType="separate"/>
                          </w:r>
                          <w:r>
                            <w:rPr>
                              <w:rStyle w:val="PageNumber"/>
                              <w:noProof/>
                              <w:lang w:bidi="nl-NL"/>
                            </w:rPr>
                            <w:t>11</w:t>
                          </w:r>
                          <w:r w:rsidRPr="00096BE1">
                            <w:rPr>
                              <w:rStyle w:val="PageNumber"/>
                              <w:lang w:bidi="nl-NL"/>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41AAB" id="_x0000_t202" coordsize="21600,21600" o:spt="202" path="m,l,21600r21600,l21600,xe">
              <v:stroke joinstyle="miter"/>
              <v:path gradientshapeok="t" o:connecttype="rect"/>
            </v:shapetype>
            <v:shape id="_x0000_s1028" type="#_x0000_t202" style="position:absolute;margin-left:-37.5pt;margin-top:1.45pt;width:13.7pt;height:21.6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" filled="f" stroked="f">
              <v:textbox inset="0,0,0,0">
                <w:txbxContent>
                  <w:p w14:paraId="4F3FC76E" w14:textId="77777777" w:rsidR="00EF2FFD" w:rsidRPr="00096BE1" w:rsidRDefault="00EF2FFD" w:rsidP="00096BE1">
                    <w:pPr>
                      <w:rPr>
                        <w:rStyle w:val="PageNumber"/>
                      </w:rPr>
                    </w:pPr>
                    <w:r w:rsidRPr="00096BE1">
                      <w:rPr>
                        <w:rStyle w:val="PageNumber"/>
                        <w:lang w:bidi="nl-NL"/>
                      </w:rPr>
                      <w:fldChar w:fldCharType="begin"/>
                    </w:r>
                    <w:r w:rsidRPr="00096BE1">
                      <w:rPr>
                        <w:rStyle w:val="PageNumber"/>
                        <w:lang w:bidi="nl-NL"/>
                      </w:rPr>
                      <w:instrText xml:space="preserve"> PAGE   \* MERGEFORMAT </w:instrText>
                    </w:r>
                    <w:r w:rsidRPr="00096BE1">
                      <w:rPr>
                        <w:rStyle w:val="PageNumber"/>
                        <w:lang w:bidi="nl-NL"/>
                      </w:rPr>
                      <w:fldChar w:fldCharType="separate"/>
                    </w:r>
                    <w:r>
                      <w:rPr>
                        <w:rStyle w:val="PageNumber"/>
                        <w:noProof/>
                        <w:lang w:bidi="nl-NL"/>
                      </w:rPr>
                      <w:t>11</w:t>
                    </w:r>
                    <w:r w:rsidRPr="00096BE1">
                      <w:rPr>
                        <w:rStyle w:val="PageNumber"/>
                        <w:lang w:bidi="nl-NL"/>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9997087"/>
      <w:docPartObj>
        <w:docPartGallery w:val="Page Numbers (Bottom of Page)"/>
        <w:docPartUnique/>
      </w:docPartObj>
    </w:sdtPr>
    <w:sdtEndPr>
      <w:rPr>
        <w:noProof/>
      </w:rPr>
    </w:sdtEndPr>
    <w:sdtContent>
      <w:sdt>
        <w:sdtPr>
          <w:id w:val="-751204049"/>
          <w:docPartObj>
            <w:docPartGallery w:val="Page Numbers (Bottom of Page)"/>
            <w:docPartUnique/>
          </w:docPartObj>
        </w:sdtPr>
        <w:sdtEndPr>
          <w:rPr>
            <w:noProof/>
          </w:rPr>
        </w:sdtEndPr>
        <w:sdtContent>
          <w:p w14:paraId="495AA820" w14:textId="77777777" w:rsidR="00EF2FFD" w:rsidRDefault="00EF2FFD" w:rsidP="00F8411A">
            <w:pPr>
              <w:pStyle w:val="Footer"/>
            </w:pPr>
            <w:r w:rsidRPr="002135FB">
              <w:rPr>
                <w:lang w:bidi="nl-NL"/>
              </w:rPr>
              <w:t xml:space="preserve">24 januari 20XX                                                                                                                                                  </w:t>
            </w:r>
            <w:r w:rsidRPr="002135FB">
              <w:rPr>
                <w:lang w:bidi="nl-NL"/>
              </w:rPr>
              <w:fldChar w:fldCharType="begin"/>
            </w:r>
            <w:r w:rsidRPr="002135FB">
              <w:rPr>
                <w:lang w:bidi="nl-NL"/>
              </w:rPr>
              <w:instrText xml:space="preserve"> PAGE   \* MERGEFORMAT </w:instrText>
            </w:r>
            <w:r w:rsidRPr="002135FB">
              <w:rPr>
                <w:lang w:bidi="nl-NL"/>
              </w:rPr>
              <w:fldChar w:fldCharType="separate"/>
            </w:r>
            <w:r>
              <w:rPr>
                <w:lang w:bidi="nl-NL"/>
              </w:rPr>
              <w:t>1</w:t>
            </w:r>
            <w:r w:rsidRPr="002135FB">
              <w:rPr>
                <w:noProof/>
                <w:lang w:bidi="nl-NL"/>
              </w:rPr>
              <w:fldChar w:fldCharType="end"/>
            </w:r>
          </w:p>
        </w:sdtContent>
      </w:sdt>
      <w:p w14:paraId="35F0B170" w14:textId="77777777" w:rsidR="00EF2FFD" w:rsidRDefault="00000000" w:rsidP="00F8411A">
        <w:pPr>
          <w:pStyle w:val="Footer"/>
          <w:rPr>
            <w:noProof/>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23590884" w14:textId="77777777" w:rsidR="00EF2FFD" w:rsidRDefault="00EF2FFD" w:rsidP="00F8411A">
            <w:pPr>
              <w:pStyle w:val="Footer"/>
            </w:pPr>
            <w:r w:rsidRPr="002135FB">
              <w:rPr>
                <w:lang w:bidi="nl-NL"/>
              </w:rPr>
              <w:t xml:space="preserve">24 januari 20XX                                                                                                                                                  </w:t>
            </w:r>
            <w:r w:rsidRPr="002135FB">
              <w:rPr>
                <w:lang w:bidi="nl-NL"/>
              </w:rPr>
              <w:fldChar w:fldCharType="begin"/>
            </w:r>
            <w:r w:rsidRPr="002135FB">
              <w:rPr>
                <w:lang w:bidi="nl-NL"/>
              </w:rPr>
              <w:instrText xml:space="preserve"> PAGE   \* MERGEFORMAT </w:instrText>
            </w:r>
            <w:r w:rsidRPr="002135FB">
              <w:rPr>
                <w:lang w:bidi="nl-NL"/>
              </w:rPr>
              <w:fldChar w:fldCharType="separate"/>
            </w:r>
            <w:r>
              <w:rPr>
                <w:lang w:bidi="nl-NL"/>
              </w:rPr>
              <w:t>1</w:t>
            </w:r>
            <w:r w:rsidRPr="002135FB">
              <w:rPr>
                <w:noProof/>
                <w:lang w:bidi="nl-NL"/>
              </w:rPr>
              <w:fldChar w:fldCharType="end"/>
            </w:r>
          </w:p>
        </w:sdtContent>
      </w:sdt>
      <w:p w14:paraId="29A868AD" w14:textId="77777777" w:rsidR="00EF2FFD"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C5770" w14:textId="77777777" w:rsidR="00DB2FE9" w:rsidRDefault="00DB2FE9" w:rsidP="005A20E2">
      <w:pPr>
        <w:spacing w:after="0"/>
      </w:pPr>
      <w:r>
        <w:separator/>
      </w:r>
    </w:p>
    <w:p w14:paraId="39A33429" w14:textId="77777777" w:rsidR="00DB2FE9" w:rsidRDefault="00DB2FE9"/>
    <w:p w14:paraId="4514E5E1" w14:textId="77777777" w:rsidR="00DB2FE9" w:rsidRDefault="00DB2FE9" w:rsidP="009B4773"/>
    <w:p w14:paraId="4DC3D289" w14:textId="77777777" w:rsidR="00DB2FE9" w:rsidRDefault="00DB2FE9" w:rsidP="00513832"/>
  </w:footnote>
  <w:footnote w:type="continuationSeparator" w:id="0">
    <w:p w14:paraId="3C31B1CA" w14:textId="77777777" w:rsidR="00DB2FE9" w:rsidRDefault="00DB2FE9" w:rsidP="005A20E2">
      <w:pPr>
        <w:spacing w:after="0"/>
      </w:pPr>
      <w:r>
        <w:continuationSeparator/>
      </w:r>
    </w:p>
    <w:p w14:paraId="597E63D4" w14:textId="77777777" w:rsidR="00DB2FE9" w:rsidRDefault="00DB2FE9"/>
    <w:p w14:paraId="60C8A6DD" w14:textId="77777777" w:rsidR="00DB2FE9" w:rsidRDefault="00DB2FE9" w:rsidP="009B4773"/>
    <w:p w14:paraId="0CB646E0" w14:textId="77777777" w:rsidR="00DB2FE9" w:rsidRDefault="00DB2FE9"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7B310" w14:textId="5605CE22" w:rsidR="00EF2FFD" w:rsidRDefault="00EF2FFD" w:rsidP="005A20E2">
    <w:pPr>
      <w:pStyle w:val="Header"/>
      <w:tabs>
        <w:tab w:val="clear" w:pos="9689"/>
        <w:tab w:val="right" w:pos="11057"/>
      </w:tabs>
      <w:ind w:left="-1134" w:right="-1085"/>
    </w:pPr>
  </w:p>
  <w:p w14:paraId="269D4814" w14:textId="37C1BF80" w:rsidR="00EF2FFD" w:rsidRDefault="000B088D">
    <w:r>
      <w:rPr>
        <w:noProof/>
        <w:lang w:bidi="nl-NL"/>
      </w:rPr>
      <w:drawing>
        <wp:anchor distT="0" distB="0" distL="114300" distR="114300" simplePos="0" relativeHeight="251701248" behindDoc="1" locked="0" layoutInCell="1" allowOverlap="1" wp14:anchorId="27CAA21D" wp14:editId="2EB6B1BE">
          <wp:simplePos x="0" y="0"/>
          <wp:positionH relativeFrom="page">
            <wp:align>left</wp:align>
          </wp:positionH>
          <wp:positionV relativeFrom="paragraph">
            <wp:posOffset>2595245</wp:posOffset>
          </wp:positionV>
          <wp:extent cx="7583744" cy="4295775"/>
          <wp:effectExtent l="0" t="0" r="0" b="0"/>
          <wp:wrapNone/>
          <wp:docPr id="358970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3744" cy="429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2CEA" w14:textId="77777777" w:rsidR="00EF2FFD" w:rsidRDefault="00EF2FFD">
    <w:r>
      <w:rPr>
        <w:noProof/>
        <w:lang w:bidi="nl-NL"/>
      </w:rPr>
      <w:drawing>
        <wp:anchor distT="0" distB="0" distL="114300" distR="114300" simplePos="0" relativeHeight="251696128" behindDoc="1" locked="0" layoutInCell="1" allowOverlap="1" wp14:anchorId="65FF154A" wp14:editId="05E0A8CE">
          <wp:simplePos x="0" y="0"/>
          <wp:positionH relativeFrom="column">
            <wp:posOffset>-3543300</wp:posOffset>
          </wp:positionH>
          <wp:positionV relativeFrom="margin">
            <wp:posOffset>-737380</wp:posOffset>
          </wp:positionV>
          <wp:extent cx="3268800" cy="9428400"/>
          <wp:effectExtent l="0" t="0" r="8255" b="1905"/>
          <wp:wrapNone/>
          <wp:docPr id="32931006" name="Afbeelding 8" descr="Groep person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
                    <a:extLst>
                      <a:ext uri="{28A0092B-C50C-407E-A947-70E740481C1C}">
                        <a14:useLocalDpi xmlns:a14="http://schemas.microsoft.com/office/drawing/2010/main" val="0"/>
                      </a:ext>
                    </a:extLst>
                  </a:blip>
                  <a:srcRect l="33928" t="2929" r="45411" b="7707"/>
                  <a:stretch/>
                </pic:blipFill>
                <pic:spPr bwMode="auto">
                  <a:xfrm flipH="1">
                    <a:off x="0" y="0"/>
                    <a:ext cx="3268800" cy="942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86E62" w14:textId="77777777" w:rsidR="000B088D" w:rsidRDefault="000B088D" w:rsidP="0003123C">
    <w:pPr>
      <w:pStyle w:val="Header"/>
      <w:spacing w:before="0"/>
    </w:pPr>
    <w:r>
      <w:rPr>
        <w:rStyle w:val="SubtleEmphasis"/>
        <w:lang w:bidi="nl-NL"/>
      </w:rPr>
      <w:t xml:space="preserve"> </w:t>
    </w:r>
    <w:r>
      <w:rPr>
        <w:rFonts w:asciiTheme="majorHAnsi" w:hAnsiTheme="majorHAnsi"/>
        <w:b/>
        <w:color w:val="107082" w:themeColor="accent2"/>
        <w:sz w:val="28"/>
        <w:szCs w:val="28"/>
        <w:lang w:bidi="nl-NL"/>
      </w:rPr>
      <w:t>Services</w:t>
    </w:r>
    <w:r>
      <w:rPr>
        <w:rStyle w:val="Emphasis"/>
        <w:lang w:bidi="nl-NL"/>
      </w:rPr>
      <w:br/>
      <w:t>Ondernemingsplan</w:t>
    </w:r>
    <w:r>
      <w:rPr>
        <w:noProof/>
        <w:lang w:bidi="nl-NL"/>
      </w:rPr>
      <mc:AlternateContent>
        <mc:Choice Requires="wps">
          <w:drawing>
            <wp:anchor distT="45720" distB="45720" distL="114300" distR="114300" simplePos="0" relativeHeight="251703296" behindDoc="1" locked="0" layoutInCell="1" allowOverlap="1" wp14:anchorId="47E2DC72" wp14:editId="652FD123">
              <wp:simplePos x="0" y="0"/>
              <wp:positionH relativeFrom="page">
                <wp:align>center</wp:align>
              </wp:positionH>
              <wp:positionV relativeFrom="page">
                <wp:align>top</wp:align>
              </wp:positionV>
              <wp:extent cx="10058400" cy="1143000"/>
              <wp:effectExtent l="0" t="0" r="0" b="0"/>
              <wp:wrapNone/>
              <wp:docPr id="395060134" name="Tekstvak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17198186" w14:textId="77777777" w:rsidR="000B088D" w:rsidRDefault="000B088D" w:rsidP="0003123C"/>
                      </w:txbxContent>
                    </wps:txbx>
                    <wps:bodyPr rot="0" vert="horz" wrap="square" lIns="720000" tIns="288000" rIns="91440" bIns="45720" anchor="ctr" anchorCtr="0">
                      <a:noAutofit/>
                    </wps:bodyPr>
                  </wps:wsp>
                </a:graphicData>
              </a:graphic>
              <wp14:sizeRelH relativeFrom="page">
                <wp14:pctWidth>100000</wp14:pctWidth>
              </wp14:sizeRelH>
              <wp14:sizeRelV relativeFrom="margin">
                <wp14:pctHeight>0</wp14:pctHeight>
              </wp14:sizeRelV>
            </wp:anchor>
          </w:drawing>
        </mc:Choice>
        <mc:Fallback>
          <w:pict>
            <v:shapetype w14:anchorId="47E2DC72" id="_x0000_t202" coordsize="21600,21600" o:spt="202" path="m,l,21600r21600,l21600,xe">
              <v:stroke joinstyle="miter"/>
              <v:path gradientshapeok="t" o:connecttype="rect"/>
            </v:shapetype>
            <v:shape id="Tekstvak 2" o:spid="_x0000_s1026" type="#_x0000_t202" alt="&quot;&quot;" style="position:absolute;margin-left:0;margin-top:0;width:11in;height:90pt;z-index:-251613184;visibility:visible;mso-wrap-style:square;mso-width-percent:1000;mso-height-percent:0;mso-wrap-distance-left:9pt;mso-wrap-distance-top:3.6pt;mso-wrap-distance-right:9pt;mso-wrap-distance-bottom:3.6pt;mso-position-horizontal:center;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" fillcolor="#3e8d9c [2414]" stroked="f">
              <v:fill opacity="9766f"/>
              <v:textbox inset="20mm,8mm">
                <w:txbxContent>
                  <w:p w14:paraId="17198186" w14:textId="77777777" w:rsidR="000B088D" w:rsidRDefault="000B088D" w:rsidP="0003123C"/>
                </w:txbxContent>
              </v:textbox>
              <w10:wrap anchorx="page" anchory="page"/>
            </v:shape>
          </w:pict>
        </mc:Fallback>
      </mc:AlternateContent>
    </w:r>
  </w:p>
  <w:p w14:paraId="718F504F" w14:textId="77777777" w:rsidR="000B088D" w:rsidRDefault="000B088D" w:rsidP="005A20E2">
    <w:pPr>
      <w:pStyle w:val="Header"/>
      <w:tabs>
        <w:tab w:val="clear" w:pos="9689"/>
        <w:tab w:val="right" w:pos="11057"/>
      </w:tabs>
      <w:ind w:left="-1134" w:right="-108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600FC" w14:textId="77777777" w:rsidR="00EF2FFD" w:rsidRDefault="00EF2FFD" w:rsidP="0003123C">
    <w:pPr>
      <w:pStyle w:val="Header"/>
      <w:spacing w:before="0"/>
    </w:pPr>
    <w:r>
      <w:rPr>
        <w:rStyle w:val="SubtleEmphasis"/>
        <w:lang w:bidi="nl-NL"/>
      </w:rPr>
      <w:t xml:space="preserve"> </w:t>
    </w:r>
    <w:r>
      <w:rPr>
        <w:rFonts w:asciiTheme="majorHAnsi" w:hAnsiTheme="majorHAnsi"/>
        <w:b/>
        <w:color w:val="107082" w:themeColor="accent2"/>
        <w:sz w:val="28"/>
        <w:szCs w:val="28"/>
        <w:lang w:bidi="nl-NL"/>
      </w:rPr>
      <w:t>Services</w:t>
    </w:r>
    <w:r>
      <w:rPr>
        <w:rStyle w:val="Emphasis"/>
        <w:lang w:bidi="nl-NL"/>
      </w:rPr>
      <w:br/>
      <w:t>Ondernemingsplan</w:t>
    </w:r>
    <w:r>
      <w:rPr>
        <w:noProof/>
        <w:lang w:bidi="nl-NL"/>
      </w:rPr>
      <mc:AlternateContent>
        <mc:Choice Requires="wps">
          <w:drawing>
            <wp:anchor distT="45720" distB="45720" distL="114300" distR="114300" simplePos="0" relativeHeight="251692032" behindDoc="1" locked="0" layoutInCell="1" allowOverlap="1" wp14:anchorId="16B8900D" wp14:editId="417AF274">
              <wp:simplePos x="0" y="0"/>
              <wp:positionH relativeFrom="page">
                <wp:align>center</wp:align>
              </wp:positionH>
              <wp:positionV relativeFrom="page">
                <wp:align>top</wp:align>
              </wp:positionV>
              <wp:extent cx="10058400" cy="1143000"/>
              <wp:effectExtent l="0" t="0" r="0" b="0"/>
              <wp:wrapNone/>
              <wp:docPr id="192" name="Tekstvak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2C232D92" w14:textId="77777777" w:rsidR="00EF2FFD" w:rsidRDefault="00EF2FFD"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B8900D" id="_x0000_t202" coordsize="21600,21600" o:spt="202" path="m,l,21600r21600,l21600,xe">
              <v:stroke joinstyle="miter"/>
              <v:path gradientshapeok="t" o:connecttype="rect"/>
            </v:shapetype>
            <v:shape id="_x0000_s1027" type="#_x0000_t202" alt="&quot;&quot;" style="position:absolute;margin-left:0;margin-top:0;width:11in;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" fillcolor="#3e8d9c [2414]" stroked="f">
              <v:fill opacity="9766f"/>
              <v:textbox inset="20mm,8mm">
                <w:txbxContent>
                  <w:p w14:paraId="2C232D92" w14:textId="77777777" w:rsidR="00EF2FFD" w:rsidRDefault="00EF2FFD" w:rsidP="0003123C"/>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4D152" w14:textId="77777777" w:rsidR="00EF2FFD" w:rsidRDefault="00EF2FFD" w:rsidP="0003123C">
    <w:pPr>
      <w:pStyle w:val="Header"/>
      <w:spacing w:before="0"/>
    </w:pPr>
    <w:r>
      <w:rPr>
        <w:rStyle w:val="SubtleEmphasis"/>
        <w:lang w:bidi="nl-NL"/>
      </w:rPr>
      <w:t xml:space="preserve"> </w:t>
    </w:r>
    <w:r>
      <w:rPr>
        <w:rStyle w:val="SubtleEmphasis"/>
        <w:lang w:bidi="nl-NL"/>
      </w:rPr>
      <w:br/>
    </w:r>
    <w:r>
      <w:rPr>
        <w:noProof/>
        <w:lang w:bidi="nl-NL"/>
      </w:rPr>
      <mc:AlternateContent>
        <mc:Choice Requires="wps">
          <w:drawing>
            <wp:anchor distT="45720" distB="45720" distL="114300" distR="114300" simplePos="0" relativeHeight="251674624" behindDoc="1" locked="0" layoutInCell="1" allowOverlap="1" wp14:anchorId="590D3875" wp14:editId="6B3BC2E2">
              <wp:simplePos x="0" y="0"/>
              <wp:positionH relativeFrom="page">
                <wp:align>center</wp:align>
              </wp:positionH>
              <wp:positionV relativeFrom="page">
                <wp:align>top</wp:align>
              </wp:positionV>
              <wp:extent cx="10058400" cy="1143000"/>
              <wp:effectExtent l="0" t="0" r="0" b="0"/>
              <wp:wrapNone/>
              <wp:docPr id="9" name="Tekstvak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1810A2E8" w14:textId="77777777" w:rsidR="00EF2FFD" w:rsidRDefault="00EF2FFD"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90D3875" id="_x0000_t202" coordsize="21600,21600" o:spt="202" path="m,l,21600r21600,l21600,xe">
              <v:stroke joinstyle="miter"/>
              <v:path gradientshapeok="t" o:connecttype="rect"/>
            </v:shapetype>
            <v:shape id="_x0000_s1029" type="#_x0000_t202" alt="&quot;&quot;"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" fillcolor="#f0cda1 [3204]" stroked="f">
              <v:fill opacity="32896f"/>
              <v:textbox inset="20mm,8mm">
                <w:txbxContent>
                  <w:p w14:paraId="1810A2E8" w14:textId="77777777" w:rsidR="00EF2FFD" w:rsidRDefault="00EF2FFD" w:rsidP="004411FB"/>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A8683" w14:textId="77777777" w:rsidR="00EF2FFD" w:rsidRDefault="00EF2FFD" w:rsidP="0003123C">
    <w:pPr>
      <w:pStyle w:val="Header"/>
      <w:spacing w:before="0"/>
    </w:pPr>
    <w:r>
      <w:rPr>
        <w:rStyle w:val="SubtleEmphasis"/>
        <w:lang w:bidi="nl-NL"/>
      </w:rPr>
      <w:t xml:space="preserve"> </w:t>
    </w:r>
    <w:r>
      <w:rPr>
        <w:rFonts w:asciiTheme="majorHAnsi" w:hAnsiTheme="majorHAnsi"/>
        <w:b/>
        <w:color w:val="107082" w:themeColor="accent2"/>
        <w:sz w:val="28"/>
        <w:szCs w:val="28"/>
        <w:lang w:bidi="nl-NL"/>
      </w:rPr>
      <w:t>Services</w:t>
    </w:r>
    <w:r>
      <w:rPr>
        <w:rStyle w:val="Emphasis"/>
        <w:lang w:bidi="nl-NL"/>
      </w:rPr>
      <w:br/>
      <w:t>Ondernemingsplan</w:t>
    </w:r>
    <w:r>
      <w:rPr>
        <w:noProof/>
        <w:lang w:bidi="nl-NL"/>
      </w:rPr>
      <mc:AlternateContent>
        <mc:Choice Requires="wps">
          <w:drawing>
            <wp:anchor distT="45720" distB="45720" distL="114300" distR="114300" simplePos="0" relativeHeight="251689984" behindDoc="1" locked="0" layoutInCell="1" allowOverlap="1" wp14:anchorId="6EB044E5" wp14:editId="7B4FFB80">
              <wp:simplePos x="0" y="0"/>
              <wp:positionH relativeFrom="page">
                <wp:align>center</wp:align>
              </wp:positionH>
              <wp:positionV relativeFrom="page">
                <wp:align>top</wp:align>
              </wp:positionV>
              <wp:extent cx="10058400" cy="1143000"/>
              <wp:effectExtent l="0" t="0" r="0" b="0"/>
              <wp:wrapNone/>
              <wp:docPr id="29" name="Tekstvak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119312F6" w14:textId="77777777" w:rsidR="00EF2FFD" w:rsidRDefault="00EF2FFD" w:rsidP="0003123C"/>
                      </w:txbxContent>
                    </wps:txbx>
                    <wps:bodyPr rot="0" vert="horz" wrap="square" lIns="720000" tIns="288000" rIns="91440" bIns="45720" anchor="ctr" anchorCtr="0">
                      <a:noAutofit/>
                    </wps:bodyPr>
                  </wps:wsp>
                </a:graphicData>
              </a:graphic>
              <wp14:sizeRelH relativeFrom="page">
                <wp14:pctWidth>100000</wp14:pctWidth>
              </wp14:sizeRelH>
              <wp14:sizeRelV relativeFrom="margin">
                <wp14:pctHeight>0</wp14:pctHeight>
              </wp14:sizeRelV>
            </wp:anchor>
          </w:drawing>
        </mc:Choice>
        <mc:Fallback>
          <w:pict>
            <v:shapetype w14:anchorId="6EB044E5" id="_x0000_t202" coordsize="21600,21600" o:spt="202" path="m,l,21600r21600,l21600,xe">
              <v:stroke joinstyle="miter"/>
              <v:path gradientshapeok="t" o:connecttype="rect"/>
            </v:shapetype>
            <v:shape id="_x0000_s1030" type="#_x0000_t202" alt="&quot;&quot;" style="position:absolute;margin-left:0;margin-top:0;width:11in;height:90pt;z-index:-251626496;visibility:visible;mso-wrap-style:square;mso-width-percent:1000;mso-height-percent:0;mso-wrap-distance-left:9pt;mso-wrap-distance-top:3.6pt;mso-wrap-distance-right:9pt;mso-wrap-distance-bottom:3.6pt;mso-position-horizontal:center;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" fillcolor="#3e8d9c [2414]" stroked="f">
              <v:fill opacity="9766f"/>
              <v:textbox inset="20mm,8mm">
                <w:txbxContent>
                  <w:p w14:paraId="119312F6" w14:textId="77777777" w:rsidR="00EF2FFD" w:rsidRDefault="00EF2FFD" w:rsidP="0003123C"/>
                </w:txbxContent>
              </v:textbox>
              <w10:wrap anchorx="page" anchory="page"/>
            </v:shape>
          </w:pict>
        </mc:Fallback>
      </mc:AlternateContent>
    </w:r>
  </w:p>
  <w:p w14:paraId="274731D3" w14:textId="77777777" w:rsidR="00EF2FFD" w:rsidRDefault="00EF2FFD"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fiekopsommingsteken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fiekopsommingsteken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1065D"/>
    <w:multiLevelType w:val="hybridMultilevel"/>
    <w:tmpl w:val="224C2A9E"/>
    <w:lvl w:ilvl="0" w:tplc="FFFFFFFF">
      <w:start w:val="1"/>
      <w:numFmt w:val="decimal"/>
      <w:lvlText w:val="%1."/>
      <w:lvlJc w:val="left"/>
      <w:pPr>
        <w:ind w:left="1430" w:hanging="72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FB3DE2"/>
    <w:multiLevelType w:val="hybridMultilevel"/>
    <w:tmpl w:val="6D82A5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277AFC"/>
    <w:multiLevelType w:val="hybridMultilevel"/>
    <w:tmpl w:val="251E707C"/>
    <w:lvl w:ilvl="0" w:tplc="C7BC33B2">
      <w:start w:val="1"/>
      <w:numFmt w:val="bullet"/>
      <w:pStyle w:val="Grafiekopsommingsteken"/>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AF7261"/>
    <w:multiLevelType w:val="hybridMultilevel"/>
    <w:tmpl w:val="7CD8EC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C7644"/>
    <w:multiLevelType w:val="hybridMultilevel"/>
    <w:tmpl w:val="E5AC8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D9448EF"/>
    <w:multiLevelType w:val="hybridMultilevel"/>
    <w:tmpl w:val="A92A2166"/>
    <w:lvl w:ilvl="0" w:tplc="A4583C36">
      <w:start w:val="1"/>
      <w:numFmt w:val="bullet"/>
      <w:pStyle w:val="Grafiekopsommingsteken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F96E02"/>
    <w:multiLevelType w:val="hybridMultilevel"/>
    <w:tmpl w:val="15EE93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D73BB5"/>
    <w:multiLevelType w:val="hybridMultilevel"/>
    <w:tmpl w:val="1B7CDD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6050B43"/>
    <w:multiLevelType w:val="multilevel"/>
    <w:tmpl w:val="87B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222AF"/>
    <w:multiLevelType w:val="hybridMultilevel"/>
    <w:tmpl w:val="1B7CD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E9342B6"/>
    <w:multiLevelType w:val="multilevel"/>
    <w:tmpl w:val="FE3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C630BA"/>
    <w:multiLevelType w:val="hybridMultilevel"/>
    <w:tmpl w:val="F280D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101D07"/>
    <w:multiLevelType w:val="hybridMultilevel"/>
    <w:tmpl w:val="224C2A9E"/>
    <w:lvl w:ilvl="0" w:tplc="124C5DAE">
      <w:start w:val="1"/>
      <w:numFmt w:val="decimal"/>
      <w:lvlText w:val="%1."/>
      <w:lvlJc w:val="left"/>
      <w:pPr>
        <w:ind w:left="143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922158">
    <w:abstractNumId w:val="32"/>
  </w:num>
  <w:num w:numId="2" w16cid:durableId="1853832977">
    <w:abstractNumId w:val="42"/>
  </w:num>
  <w:num w:numId="3" w16cid:durableId="1543204299">
    <w:abstractNumId w:val="20"/>
  </w:num>
  <w:num w:numId="4" w16cid:durableId="1680110701">
    <w:abstractNumId w:val="30"/>
  </w:num>
  <w:num w:numId="5" w16cid:durableId="1551531702">
    <w:abstractNumId w:val="15"/>
  </w:num>
  <w:num w:numId="6" w16cid:durableId="637343450">
    <w:abstractNumId w:val="8"/>
  </w:num>
  <w:num w:numId="7" w16cid:durableId="922109939">
    <w:abstractNumId w:val="41"/>
  </w:num>
  <w:num w:numId="8" w16cid:durableId="877861980">
    <w:abstractNumId w:val="14"/>
  </w:num>
  <w:num w:numId="9" w16cid:durableId="1664822088">
    <w:abstractNumId w:val="46"/>
  </w:num>
  <w:num w:numId="10" w16cid:durableId="1528063879">
    <w:abstractNumId w:val="36"/>
  </w:num>
  <w:num w:numId="11" w16cid:durableId="1612321170">
    <w:abstractNumId w:val="4"/>
  </w:num>
  <w:num w:numId="12" w16cid:durableId="1975327847">
    <w:abstractNumId w:val="11"/>
  </w:num>
  <w:num w:numId="13" w16cid:durableId="854228840">
    <w:abstractNumId w:val="19"/>
  </w:num>
  <w:num w:numId="14" w16cid:durableId="1110398761">
    <w:abstractNumId w:val="29"/>
  </w:num>
  <w:num w:numId="15" w16cid:durableId="2087922140">
    <w:abstractNumId w:val="24"/>
  </w:num>
  <w:num w:numId="16" w16cid:durableId="1478573392">
    <w:abstractNumId w:val="7"/>
  </w:num>
  <w:num w:numId="17" w16cid:durableId="1562059600">
    <w:abstractNumId w:val="31"/>
  </w:num>
  <w:num w:numId="18" w16cid:durableId="842360995">
    <w:abstractNumId w:val="47"/>
  </w:num>
  <w:num w:numId="19" w16cid:durableId="1409573305">
    <w:abstractNumId w:val="10"/>
  </w:num>
  <w:num w:numId="20" w16cid:durableId="211160413">
    <w:abstractNumId w:val="34"/>
  </w:num>
  <w:num w:numId="21" w16cid:durableId="2051303197">
    <w:abstractNumId w:val="12"/>
  </w:num>
  <w:num w:numId="22" w16cid:durableId="861821582">
    <w:abstractNumId w:val="26"/>
  </w:num>
  <w:num w:numId="23" w16cid:durableId="2107067691">
    <w:abstractNumId w:val="28"/>
  </w:num>
  <w:num w:numId="24" w16cid:durableId="475336069">
    <w:abstractNumId w:val="23"/>
  </w:num>
  <w:num w:numId="25" w16cid:durableId="1115713248">
    <w:abstractNumId w:val="27"/>
  </w:num>
  <w:num w:numId="26" w16cid:durableId="1977173328">
    <w:abstractNumId w:val="9"/>
  </w:num>
  <w:num w:numId="27" w16cid:durableId="1224559940">
    <w:abstractNumId w:val="37"/>
  </w:num>
  <w:num w:numId="28" w16cid:durableId="511795268">
    <w:abstractNumId w:val="17"/>
  </w:num>
  <w:num w:numId="29" w16cid:durableId="978876920">
    <w:abstractNumId w:val="6"/>
  </w:num>
  <w:num w:numId="30" w16cid:durableId="355346461">
    <w:abstractNumId w:val="22"/>
  </w:num>
  <w:num w:numId="31" w16cid:durableId="332758032">
    <w:abstractNumId w:val="5"/>
  </w:num>
  <w:num w:numId="32" w16cid:durableId="1115713201">
    <w:abstractNumId w:val="33"/>
  </w:num>
  <w:num w:numId="33" w16cid:durableId="1259145425">
    <w:abstractNumId w:val="35"/>
  </w:num>
  <w:num w:numId="34" w16cid:durableId="188374365">
    <w:abstractNumId w:val="3"/>
  </w:num>
  <w:num w:numId="35" w16cid:durableId="2133397350">
    <w:abstractNumId w:val="1"/>
  </w:num>
  <w:num w:numId="36" w16cid:durableId="1911184226">
    <w:abstractNumId w:val="2"/>
  </w:num>
  <w:num w:numId="37" w16cid:durableId="1629317867">
    <w:abstractNumId w:val="0"/>
  </w:num>
  <w:num w:numId="38" w16cid:durableId="841626586">
    <w:abstractNumId w:val="40"/>
  </w:num>
  <w:num w:numId="39" w16cid:durableId="1716391038">
    <w:abstractNumId w:val="38"/>
  </w:num>
  <w:num w:numId="40" w16cid:durableId="1126315460">
    <w:abstractNumId w:val="13"/>
  </w:num>
  <w:num w:numId="41" w16cid:durableId="1295015305">
    <w:abstractNumId w:val="21"/>
  </w:num>
  <w:num w:numId="42" w16cid:durableId="608970597">
    <w:abstractNumId w:val="16"/>
  </w:num>
  <w:num w:numId="43" w16cid:durableId="1446920289">
    <w:abstractNumId w:val="18"/>
  </w:num>
  <w:num w:numId="44" w16cid:durableId="1022316868">
    <w:abstractNumId w:val="43"/>
  </w:num>
  <w:num w:numId="45" w16cid:durableId="28654962">
    <w:abstractNumId w:val="45"/>
  </w:num>
  <w:num w:numId="46" w16cid:durableId="1305543200">
    <w:abstractNumId w:val="25"/>
  </w:num>
  <w:num w:numId="47" w16cid:durableId="1707944835">
    <w:abstractNumId w:val="39"/>
  </w:num>
  <w:num w:numId="48" w16cid:durableId="1246573898">
    <w:abstractNumId w:val="4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8D"/>
    <w:rsid w:val="0000092E"/>
    <w:rsid w:val="000013FD"/>
    <w:rsid w:val="00003408"/>
    <w:rsid w:val="00006C3A"/>
    <w:rsid w:val="00012A83"/>
    <w:rsid w:val="00017C3C"/>
    <w:rsid w:val="00021F2E"/>
    <w:rsid w:val="00026EAE"/>
    <w:rsid w:val="0003123C"/>
    <w:rsid w:val="00032A10"/>
    <w:rsid w:val="00043FFE"/>
    <w:rsid w:val="00044074"/>
    <w:rsid w:val="0004430C"/>
    <w:rsid w:val="00051A24"/>
    <w:rsid w:val="000612A6"/>
    <w:rsid w:val="00066DE2"/>
    <w:rsid w:val="00077931"/>
    <w:rsid w:val="000811A0"/>
    <w:rsid w:val="00084E91"/>
    <w:rsid w:val="000900B6"/>
    <w:rsid w:val="00096BE1"/>
    <w:rsid w:val="000A649E"/>
    <w:rsid w:val="000A7626"/>
    <w:rsid w:val="000B088D"/>
    <w:rsid w:val="000B1B5F"/>
    <w:rsid w:val="000B5DA2"/>
    <w:rsid w:val="000B6224"/>
    <w:rsid w:val="000C1C28"/>
    <w:rsid w:val="000C5872"/>
    <w:rsid w:val="000E0979"/>
    <w:rsid w:val="000E1544"/>
    <w:rsid w:val="00100314"/>
    <w:rsid w:val="001155CE"/>
    <w:rsid w:val="001225D9"/>
    <w:rsid w:val="00124370"/>
    <w:rsid w:val="00160392"/>
    <w:rsid w:val="001A5429"/>
    <w:rsid w:val="001D1C22"/>
    <w:rsid w:val="001D59C9"/>
    <w:rsid w:val="001E11F1"/>
    <w:rsid w:val="001E1E58"/>
    <w:rsid w:val="00206719"/>
    <w:rsid w:val="00234FE7"/>
    <w:rsid w:val="00240312"/>
    <w:rsid w:val="00247B17"/>
    <w:rsid w:val="00252E4A"/>
    <w:rsid w:val="002642A8"/>
    <w:rsid w:val="002A137B"/>
    <w:rsid w:val="002D459D"/>
    <w:rsid w:val="0031130D"/>
    <w:rsid w:val="00314A6F"/>
    <w:rsid w:val="00334394"/>
    <w:rsid w:val="00347AF5"/>
    <w:rsid w:val="00360F98"/>
    <w:rsid w:val="00362478"/>
    <w:rsid w:val="00374421"/>
    <w:rsid w:val="00390CC0"/>
    <w:rsid w:val="003B5758"/>
    <w:rsid w:val="003D59A7"/>
    <w:rsid w:val="003E78A7"/>
    <w:rsid w:val="003F0714"/>
    <w:rsid w:val="003F13B0"/>
    <w:rsid w:val="003F5F4A"/>
    <w:rsid w:val="004020D0"/>
    <w:rsid w:val="00403423"/>
    <w:rsid w:val="00405707"/>
    <w:rsid w:val="00423C21"/>
    <w:rsid w:val="004262DD"/>
    <w:rsid w:val="0042646F"/>
    <w:rsid w:val="00435096"/>
    <w:rsid w:val="004411FB"/>
    <w:rsid w:val="00443212"/>
    <w:rsid w:val="00493EC0"/>
    <w:rsid w:val="00495909"/>
    <w:rsid w:val="004B5251"/>
    <w:rsid w:val="004B5779"/>
    <w:rsid w:val="004C7B3E"/>
    <w:rsid w:val="004D2C93"/>
    <w:rsid w:val="004E67B3"/>
    <w:rsid w:val="00513832"/>
    <w:rsid w:val="00526C37"/>
    <w:rsid w:val="00533047"/>
    <w:rsid w:val="00577B45"/>
    <w:rsid w:val="005919AF"/>
    <w:rsid w:val="005A20E2"/>
    <w:rsid w:val="005B3466"/>
    <w:rsid w:val="005B6A1A"/>
    <w:rsid w:val="005D2146"/>
    <w:rsid w:val="005F6388"/>
    <w:rsid w:val="00615F25"/>
    <w:rsid w:val="00626FD8"/>
    <w:rsid w:val="006329E1"/>
    <w:rsid w:val="00633E73"/>
    <w:rsid w:val="0065229E"/>
    <w:rsid w:val="00655308"/>
    <w:rsid w:val="00664450"/>
    <w:rsid w:val="00682CAF"/>
    <w:rsid w:val="006936EB"/>
    <w:rsid w:val="00695777"/>
    <w:rsid w:val="006A359E"/>
    <w:rsid w:val="006B2383"/>
    <w:rsid w:val="006C07E8"/>
    <w:rsid w:val="006C0DC6"/>
    <w:rsid w:val="006C42CF"/>
    <w:rsid w:val="006D0144"/>
    <w:rsid w:val="006E3FC8"/>
    <w:rsid w:val="006F1C41"/>
    <w:rsid w:val="007157EF"/>
    <w:rsid w:val="0073193C"/>
    <w:rsid w:val="0073670F"/>
    <w:rsid w:val="00740FCE"/>
    <w:rsid w:val="00753E67"/>
    <w:rsid w:val="007920A2"/>
    <w:rsid w:val="007A214D"/>
    <w:rsid w:val="007B17C4"/>
    <w:rsid w:val="007B1F5A"/>
    <w:rsid w:val="007B3AB6"/>
    <w:rsid w:val="007B5AFF"/>
    <w:rsid w:val="007C136F"/>
    <w:rsid w:val="007C5AF4"/>
    <w:rsid w:val="007D2C96"/>
    <w:rsid w:val="007D36E9"/>
    <w:rsid w:val="007D5767"/>
    <w:rsid w:val="007F793B"/>
    <w:rsid w:val="00813EC8"/>
    <w:rsid w:val="00817F8C"/>
    <w:rsid w:val="00826CE8"/>
    <w:rsid w:val="0083428B"/>
    <w:rsid w:val="008422E6"/>
    <w:rsid w:val="00863B11"/>
    <w:rsid w:val="00874CE2"/>
    <w:rsid w:val="00876F99"/>
    <w:rsid w:val="008820B3"/>
    <w:rsid w:val="00886169"/>
    <w:rsid w:val="0089181A"/>
    <w:rsid w:val="008965F6"/>
    <w:rsid w:val="008A2B5E"/>
    <w:rsid w:val="008B4BAD"/>
    <w:rsid w:val="008B7663"/>
    <w:rsid w:val="008D3386"/>
    <w:rsid w:val="008E2EB8"/>
    <w:rsid w:val="008E3A18"/>
    <w:rsid w:val="008F704C"/>
    <w:rsid w:val="0090206C"/>
    <w:rsid w:val="00902998"/>
    <w:rsid w:val="00902AB8"/>
    <w:rsid w:val="00912C1B"/>
    <w:rsid w:val="0092125E"/>
    <w:rsid w:val="00924319"/>
    <w:rsid w:val="009500FA"/>
    <w:rsid w:val="0095135C"/>
    <w:rsid w:val="00952A7A"/>
    <w:rsid w:val="00974BF8"/>
    <w:rsid w:val="00974DD3"/>
    <w:rsid w:val="009778A3"/>
    <w:rsid w:val="009A3B33"/>
    <w:rsid w:val="009A45A0"/>
    <w:rsid w:val="009B35B5"/>
    <w:rsid w:val="009B4773"/>
    <w:rsid w:val="009D2556"/>
    <w:rsid w:val="009F5B70"/>
    <w:rsid w:val="00A162A9"/>
    <w:rsid w:val="00A41799"/>
    <w:rsid w:val="00A630FD"/>
    <w:rsid w:val="00A74908"/>
    <w:rsid w:val="00A75609"/>
    <w:rsid w:val="00A91213"/>
    <w:rsid w:val="00A960DC"/>
    <w:rsid w:val="00AA29B1"/>
    <w:rsid w:val="00AA66D7"/>
    <w:rsid w:val="00AC100C"/>
    <w:rsid w:val="00AC3653"/>
    <w:rsid w:val="00AC4859"/>
    <w:rsid w:val="00AE0241"/>
    <w:rsid w:val="00AE5008"/>
    <w:rsid w:val="00B11055"/>
    <w:rsid w:val="00B26302"/>
    <w:rsid w:val="00B37B3B"/>
    <w:rsid w:val="00B44C47"/>
    <w:rsid w:val="00B57756"/>
    <w:rsid w:val="00B57F4F"/>
    <w:rsid w:val="00B74A29"/>
    <w:rsid w:val="00B7636D"/>
    <w:rsid w:val="00B80CF1"/>
    <w:rsid w:val="00BA2A38"/>
    <w:rsid w:val="00BA31C4"/>
    <w:rsid w:val="00BB02E6"/>
    <w:rsid w:val="00BD00B6"/>
    <w:rsid w:val="00BD0C60"/>
    <w:rsid w:val="00C17BCF"/>
    <w:rsid w:val="00C3246A"/>
    <w:rsid w:val="00C46402"/>
    <w:rsid w:val="00C65564"/>
    <w:rsid w:val="00CA61D8"/>
    <w:rsid w:val="00CC2DA1"/>
    <w:rsid w:val="00CD1D98"/>
    <w:rsid w:val="00CF0586"/>
    <w:rsid w:val="00CF1267"/>
    <w:rsid w:val="00D02465"/>
    <w:rsid w:val="00D13200"/>
    <w:rsid w:val="00D24B3C"/>
    <w:rsid w:val="00D26769"/>
    <w:rsid w:val="00D27AF8"/>
    <w:rsid w:val="00D33152"/>
    <w:rsid w:val="00D6543F"/>
    <w:rsid w:val="00D74E0C"/>
    <w:rsid w:val="00D83966"/>
    <w:rsid w:val="00D86A0F"/>
    <w:rsid w:val="00D91D46"/>
    <w:rsid w:val="00D94688"/>
    <w:rsid w:val="00D96961"/>
    <w:rsid w:val="00D96A64"/>
    <w:rsid w:val="00D96CD3"/>
    <w:rsid w:val="00DA1776"/>
    <w:rsid w:val="00DB2FE9"/>
    <w:rsid w:val="00DB4C65"/>
    <w:rsid w:val="00DB5A2E"/>
    <w:rsid w:val="00DC0528"/>
    <w:rsid w:val="00DC1104"/>
    <w:rsid w:val="00DC2470"/>
    <w:rsid w:val="00DC7466"/>
    <w:rsid w:val="00DC7E1C"/>
    <w:rsid w:val="00DE16D8"/>
    <w:rsid w:val="00DE4AC5"/>
    <w:rsid w:val="00DE65A2"/>
    <w:rsid w:val="00DF2DCC"/>
    <w:rsid w:val="00E00A57"/>
    <w:rsid w:val="00E01D0E"/>
    <w:rsid w:val="00E15D61"/>
    <w:rsid w:val="00E16215"/>
    <w:rsid w:val="00E20A15"/>
    <w:rsid w:val="00E237E8"/>
    <w:rsid w:val="00E31650"/>
    <w:rsid w:val="00E35169"/>
    <w:rsid w:val="00E53724"/>
    <w:rsid w:val="00E552C8"/>
    <w:rsid w:val="00E75006"/>
    <w:rsid w:val="00E84350"/>
    <w:rsid w:val="00E85863"/>
    <w:rsid w:val="00E862EA"/>
    <w:rsid w:val="00E91AE4"/>
    <w:rsid w:val="00EA0789"/>
    <w:rsid w:val="00EA431D"/>
    <w:rsid w:val="00EB35A3"/>
    <w:rsid w:val="00EC4BCD"/>
    <w:rsid w:val="00ED54F1"/>
    <w:rsid w:val="00EE3F75"/>
    <w:rsid w:val="00EF2FFD"/>
    <w:rsid w:val="00F24CB9"/>
    <w:rsid w:val="00F33F5E"/>
    <w:rsid w:val="00F379BC"/>
    <w:rsid w:val="00F60840"/>
    <w:rsid w:val="00F75B86"/>
    <w:rsid w:val="00F77933"/>
    <w:rsid w:val="00F8411A"/>
    <w:rsid w:val="00FB0EC2"/>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1B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FFD"/>
    <w:pPr>
      <w:spacing w:before="120" w:after="120" w:line="252" w:lineRule="auto"/>
    </w:pPr>
    <w:rPr>
      <w:color w:val="595959" w:themeColor="text1" w:themeTint="A6"/>
      <w:sz w:val="24"/>
    </w:rPr>
  </w:style>
  <w:style w:type="paragraph" w:styleId="Heading1">
    <w:name w:val="heading 1"/>
    <w:basedOn w:val="Normal"/>
    <w:next w:val="Normal"/>
    <w:link w:val="Heading1Char"/>
    <w:uiPriority w:val="9"/>
    <w:qFormat/>
    <w:rsid w:val="00D02465"/>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D02465"/>
    <w:rPr>
      <w:rFonts w:asciiTheme="majorHAnsi" w:eastAsiaTheme="majorEastAsia" w:hAnsiTheme="majorHAnsi" w:cstheme="majorBidi"/>
      <w:b/>
      <w:caps/>
      <w:color w:val="107082" w:themeColor="accent2"/>
      <w:sz w:val="44"/>
      <w:szCs w:val="32"/>
    </w:rPr>
  </w:style>
  <w:style w:type="paragraph" w:customStyle="1" w:styleId="Standaard1">
    <w:name w:val="Standaard1"/>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874CE2"/>
    <w:pPr>
      <w:tabs>
        <w:tab w:val="right" w:leader="dot" w:pos="4696"/>
      </w:tabs>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EF2FFD"/>
    <w:pPr>
      <w:numPr>
        <w:numId w:val="16"/>
      </w:numPr>
      <w:spacing w:before="0" w:after="200"/>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qFormat/>
    <w:rsid w:val="00BA31C4"/>
    <w:rPr>
      <w:b/>
      <w:bCs/>
    </w:rPr>
  </w:style>
  <w:style w:type="character" w:customStyle="1" w:styleId="Vet">
    <w:name w:val="Vet"/>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fiek">
    <w:name w:val="Grafiek"/>
    <w:aliases w:val="kop 1"/>
    <w:basedOn w:val="Normal"/>
    <w:qFormat/>
    <w:rsid w:val="008965F6"/>
    <w:pPr>
      <w:spacing w:after="60" w:line="240" w:lineRule="auto"/>
    </w:pPr>
    <w:rPr>
      <w:b/>
      <w:color w:val="054854" w:themeColor="accent3"/>
    </w:rPr>
  </w:style>
  <w:style w:type="paragraph" w:customStyle="1" w:styleId="Grafiek0">
    <w:name w:val="Grafiek"/>
    <w:aliases w:val="kop 2"/>
    <w:basedOn w:val="Normal"/>
    <w:qFormat/>
    <w:rsid w:val="00664450"/>
    <w:pPr>
      <w:spacing w:after="60" w:line="240" w:lineRule="auto"/>
    </w:pPr>
    <w:rPr>
      <w:b/>
      <w:color w:val="F99927" w:themeColor="accent5"/>
    </w:rPr>
  </w:style>
  <w:style w:type="paragraph" w:customStyle="1" w:styleId="Grafiek1">
    <w:name w:val="Grafiek"/>
    <w:aliases w:val="kop 3"/>
    <w:basedOn w:val="Normal"/>
    <w:qFormat/>
    <w:rsid w:val="00664450"/>
    <w:pPr>
      <w:spacing w:after="60" w:line="240" w:lineRule="auto"/>
    </w:pPr>
    <w:rPr>
      <w:b/>
      <w:color w:val="EC7216" w:themeColor="accent6"/>
    </w:rPr>
  </w:style>
  <w:style w:type="paragraph" w:customStyle="1" w:styleId="Grafiek2">
    <w:name w:val="Grafiek"/>
    <w:aliases w:val="kop 4"/>
    <w:basedOn w:val="Normal"/>
    <w:qFormat/>
    <w:rsid w:val="008965F6"/>
    <w:pPr>
      <w:spacing w:after="60" w:line="240" w:lineRule="auto"/>
    </w:pPr>
    <w:rPr>
      <w:b/>
      <w:color w:val="107082" w:themeColor="accent2"/>
    </w:rPr>
  </w:style>
  <w:style w:type="paragraph" w:customStyle="1" w:styleId="Grafiekopsommingsteken">
    <w:name w:val="Grafiek opsommingsteken"/>
    <w:basedOn w:val="Normal"/>
    <w:qFormat/>
    <w:rsid w:val="008965F6"/>
    <w:pPr>
      <w:numPr>
        <w:numId w:val="28"/>
      </w:numPr>
      <w:spacing w:before="0" w:after="0" w:line="216" w:lineRule="auto"/>
      <w:ind w:left="284" w:hanging="284"/>
    </w:pPr>
    <w:rPr>
      <w:sz w:val="20"/>
    </w:rPr>
  </w:style>
  <w:style w:type="paragraph" w:customStyle="1" w:styleId="Grafiekopsommingsteken2">
    <w:name w:val="Grafiek opsommingsteken 2"/>
    <w:basedOn w:val="Normal"/>
    <w:qFormat/>
    <w:rsid w:val="008965F6"/>
    <w:pPr>
      <w:numPr>
        <w:numId w:val="30"/>
      </w:numPr>
      <w:spacing w:before="0" w:after="0" w:line="216" w:lineRule="auto"/>
      <w:ind w:left="284" w:hanging="284"/>
    </w:pPr>
    <w:rPr>
      <w:sz w:val="20"/>
    </w:rPr>
  </w:style>
  <w:style w:type="paragraph" w:customStyle="1" w:styleId="Grafiekopsommingsteken3">
    <w:name w:val="Grafiek opsommingsteken 3"/>
    <w:basedOn w:val="Normal"/>
    <w:qFormat/>
    <w:rsid w:val="008965F6"/>
    <w:pPr>
      <w:numPr>
        <w:numId w:val="29"/>
      </w:numPr>
      <w:spacing w:before="0" w:after="0" w:line="216" w:lineRule="auto"/>
      <w:ind w:left="284" w:hanging="284"/>
    </w:pPr>
    <w:rPr>
      <w:sz w:val="20"/>
    </w:rPr>
  </w:style>
  <w:style w:type="paragraph" w:customStyle="1" w:styleId="Grafiekopsommingsteken4">
    <w:name w:val="Grafiek opsommingsteken 4"/>
    <w:basedOn w:val="Normal"/>
    <w:qFormat/>
    <w:rsid w:val="008965F6"/>
    <w:pPr>
      <w:numPr>
        <w:numId w:val="31"/>
      </w:numPr>
      <w:spacing w:before="0" w:after="0" w:line="240" w:lineRule="auto"/>
      <w:ind w:left="284" w:hanging="284"/>
    </w:pPr>
    <w:rPr>
      <w:sz w:val="20"/>
    </w:rPr>
  </w:style>
  <w:style w:type="paragraph" w:customStyle="1" w:styleId="Tabeltekstgroot">
    <w:name w:val="Tabeltekst groot"/>
    <w:basedOn w:val="Normal"/>
    <w:qFormat/>
    <w:rsid w:val="00E237E8"/>
    <w:pPr>
      <w:spacing w:before="0" w:after="0" w:line="240" w:lineRule="auto"/>
    </w:pPr>
    <w:rPr>
      <w:color w:val="0D0D0D" w:themeColor="text1" w:themeTint="F2"/>
      <w:sz w:val="18"/>
    </w:rPr>
  </w:style>
  <w:style w:type="paragraph" w:customStyle="1" w:styleId="Tabelkoppen">
    <w:name w:val="Tabelkoppen"/>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character" w:styleId="UnresolvedMention">
    <w:name w:val="Unresolved Mention"/>
    <w:basedOn w:val="DefaultParagraphFont"/>
    <w:uiPriority w:val="99"/>
    <w:semiHidden/>
    <w:unhideWhenUsed/>
    <w:rsid w:val="0000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5395">
      <w:bodyDiv w:val="1"/>
      <w:marLeft w:val="0"/>
      <w:marRight w:val="0"/>
      <w:marTop w:val="0"/>
      <w:marBottom w:val="0"/>
      <w:divBdr>
        <w:top w:val="none" w:sz="0" w:space="0" w:color="auto"/>
        <w:left w:val="none" w:sz="0" w:space="0" w:color="auto"/>
        <w:bottom w:val="none" w:sz="0" w:space="0" w:color="auto"/>
        <w:right w:val="none" w:sz="0" w:space="0" w:color="auto"/>
      </w:divBdr>
    </w:div>
    <w:div w:id="160699885">
      <w:bodyDiv w:val="1"/>
      <w:marLeft w:val="0"/>
      <w:marRight w:val="0"/>
      <w:marTop w:val="0"/>
      <w:marBottom w:val="0"/>
      <w:divBdr>
        <w:top w:val="none" w:sz="0" w:space="0" w:color="auto"/>
        <w:left w:val="none" w:sz="0" w:space="0" w:color="auto"/>
        <w:bottom w:val="none" w:sz="0" w:space="0" w:color="auto"/>
        <w:right w:val="none" w:sz="0" w:space="0" w:color="auto"/>
      </w:divBdr>
    </w:div>
    <w:div w:id="258486659">
      <w:bodyDiv w:val="1"/>
      <w:marLeft w:val="0"/>
      <w:marRight w:val="0"/>
      <w:marTop w:val="0"/>
      <w:marBottom w:val="0"/>
      <w:divBdr>
        <w:top w:val="none" w:sz="0" w:space="0" w:color="auto"/>
        <w:left w:val="none" w:sz="0" w:space="0" w:color="auto"/>
        <w:bottom w:val="none" w:sz="0" w:space="0" w:color="auto"/>
        <w:right w:val="none" w:sz="0" w:space="0" w:color="auto"/>
      </w:divBdr>
    </w:div>
    <w:div w:id="418064055">
      <w:bodyDiv w:val="1"/>
      <w:marLeft w:val="0"/>
      <w:marRight w:val="0"/>
      <w:marTop w:val="0"/>
      <w:marBottom w:val="0"/>
      <w:divBdr>
        <w:top w:val="none" w:sz="0" w:space="0" w:color="auto"/>
        <w:left w:val="none" w:sz="0" w:space="0" w:color="auto"/>
        <w:bottom w:val="none" w:sz="0" w:space="0" w:color="auto"/>
        <w:right w:val="none" w:sz="0" w:space="0" w:color="auto"/>
      </w:divBdr>
    </w:div>
    <w:div w:id="483353379">
      <w:bodyDiv w:val="1"/>
      <w:marLeft w:val="0"/>
      <w:marRight w:val="0"/>
      <w:marTop w:val="0"/>
      <w:marBottom w:val="0"/>
      <w:divBdr>
        <w:top w:val="none" w:sz="0" w:space="0" w:color="auto"/>
        <w:left w:val="none" w:sz="0" w:space="0" w:color="auto"/>
        <w:bottom w:val="none" w:sz="0" w:space="0" w:color="auto"/>
        <w:right w:val="none" w:sz="0" w:space="0" w:color="auto"/>
      </w:divBdr>
    </w:div>
    <w:div w:id="507909933">
      <w:bodyDiv w:val="1"/>
      <w:marLeft w:val="0"/>
      <w:marRight w:val="0"/>
      <w:marTop w:val="0"/>
      <w:marBottom w:val="0"/>
      <w:divBdr>
        <w:top w:val="none" w:sz="0" w:space="0" w:color="auto"/>
        <w:left w:val="none" w:sz="0" w:space="0" w:color="auto"/>
        <w:bottom w:val="none" w:sz="0" w:space="0" w:color="auto"/>
        <w:right w:val="none" w:sz="0" w:space="0" w:color="auto"/>
      </w:divBdr>
    </w:div>
    <w:div w:id="1372925788">
      <w:bodyDiv w:val="1"/>
      <w:marLeft w:val="0"/>
      <w:marRight w:val="0"/>
      <w:marTop w:val="0"/>
      <w:marBottom w:val="0"/>
      <w:divBdr>
        <w:top w:val="none" w:sz="0" w:space="0" w:color="auto"/>
        <w:left w:val="none" w:sz="0" w:space="0" w:color="auto"/>
        <w:bottom w:val="none" w:sz="0" w:space="0" w:color="auto"/>
        <w:right w:val="none" w:sz="0" w:space="0" w:color="auto"/>
      </w:divBdr>
    </w:div>
    <w:div w:id="1748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bdiagram.io/d/66fe4872fb079c7ebd2fed3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wid\AppData\Roaming\Microsoft\Templates\Ondernemingsplan%20voor%20zakelijke%20dienstverle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F1880F543B4B0C8047F9E10CD0EF23"/>
        <w:category>
          <w:name w:val="General"/>
          <w:gallery w:val="placeholder"/>
        </w:category>
        <w:types>
          <w:type w:val="bbPlcHdr"/>
        </w:types>
        <w:behaviors>
          <w:behavior w:val="content"/>
        </w:behaviors>
        <w:guid w:val="{7A793F58-4554-4ECA-B625-6895B4234C58}"/>
      </w:docPartPr>
      <w:docPartBody>
        <w:p w:rsidR="00000000" w:rsidRDefault="00000000">
          <w:pPr>
            <w:pStyle w:val="07F1880F543B4B0C8047F9E10CD0EF23"/>
          </w:pPr>
          <w:r w:rsidRPr="00FB0EC2">
            <w:rPr>
              <w:lang w:bidi="nl-NL"/>
            </w:rPr>
            <w:t>PROFESSIONEEL</w:t>
          </w:r>
        </w:p>
      </w:docPartBody>
    </w:docPart>
    <w:docPart>
      <w:docPartPr>
        <w:name w:val="D309209FE50149D3B1E156F6CA6470FB"/>
        <w:category>
          <w:name w:val="General"/>
          <w:gallery w:val="placeholder"/>
        </w:category>
        <w:types>
          <w:type w:val="bbPlcHdr"/>
        </w:types>
        <w:behaviors>
          <w:behavior w:val="content"/>
        </w:behaviors>
        <w:guid w:val="{2B69E1E4-7831-439B-A10F-ED93EAC42C48}"/>
      </w:docPartPr>
      <w:docPartBody>
        <w:p w:rsidR="00000000" w:rsidRDefault="00000000">
          <w:pPr>
            <w:pStyle w:val="D309209FE50149D3B1E156F6CA6470FB"/>
          </w:pPr>
          <w:r w:rsidRPr="00FB0EC2">
            <w:rPr>
              <w:lang w:bidi="nl-NL"/>
            </w:rPr>
            <w:t>Inleiding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97132" w:themeColor="accent2"/>
      </w:rPr>
    </w:lvl>
  </w:abstractNum>
  <w:abstractNum w:abstractNumId="1"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0479">
    <w:abstractNumId w:val="1"/>
  </w:num>
  <w:num w:numId="2" w16cid:durableId="1152722550">
    <w:abstractNumId w:val="2"/>
  </w:num>
  <w:num w:numId="3" w16cid:durableId="94673734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A0"/>
    <w:rsid w:val="002D459D"/>
    <w:rsid w:val="00A63CE5"/>
    <w:rsid w:val="00E4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1880F543B4B0C8047F9E10CD0EF23">
    <w:name w:val="07F1880F543B4B0C8047F9E10CD0EF23"/>
  </w:style>
  <w:style w:type="paragraph" w:customStyle="1" w:styleId="D309209FE50149D3B1E156F6CA6470FB">
    <w:name w:val="D309209FE50149D3B1E156F6CA6470FB"/>
  </w:style>
  <w:style w:type="paragraph" w:customStyle="1" w:styleId="B9D97D3606A14011B435E3670460F904">
    <w:name w:val="B9D97D3606A14011B435E3670460F904"/>
  </w:style>
  <w:style w:type="paragraph" w:styleId="ListBullet">
    <w:name w:val="List Bullet"/>
    <w:basedOn w:val="Normal"/>
    <w:uiPriority w:val="99"/>
    <w:pPr>
      <w:numPr>
        <w:numId w:val="1"/>
      </w:numPr>
      <w:spacing w:after="200" w:line="252" w:lineRule="auto"/>
      <w:ind w:left="340" w:hanging="340"/>
    </w:pPr>
    <w:rPr>
      <w:rFonts w:eastAsiaTheme="minorHAnsi"/>
      <w:color w:val="595959" w:themeColor="text1" w:themeTint="A6"/>
      <w:kern w:val="0"/>
      <w:szCs w:val="22"/>
      <w:lang w:eastAsia="en-US"/>
      <w14:ligatures w14:val="none"/>
    </w:rPr>
  </w:style>
  <w:style w:type="paragraph" w:customStyle="1" w:styleId="BFD7BFF9B51341EB9564211CCBE71224">
    <w:name w:val="BFD7BFF9B51341EB9564211CCBE71224"/>
  </w:style>
  <w:style w:type="paragraph" w:customStyle="1" w:styleId="17144A05FD5342849CE03B9D5944E393">
    <w:name w:val="17144A05FD5342849CE03B9D5944E393"/>
  </w:style>
  <w:style w:type="paragraph" w:customStyle="1" w:styleId="B9215CDEE2154289853C88AC8A6FAE3E">
    <w:name w:val="B9215CDEE2154289853C88AC8A6FAE3E"/>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Cs w:val="22"/>
      <w:lang w:eastAsia="en-US"/>
      <w14:ligatures w14:val="none"/>
    </w:rPr>
  </w:style>
  <w:style w:type="paragraph" w:customStyle="1" w:styleId="AFB0DB106CFE4CCD9DD96E485CB3B586">
    <w:name w:val="AFB0DB106CFE4CCD9DD96E485CB3B586"/>
  </w:style>
  <w:style w:type="paragraph" w:customStyle="1" w:styleId="700CB086470E4868B19EA36CE0FA63A0">
    <w:name w:val="700CB086470E4868B19EA36CE0FA63A0"/>
  </w:style>
  <w:style w:type="paragraph" w:customStyle="1" w:styleId="547C01F0E8A04AC9AD3A367D3C7A9BAF">
    <w:name w:val="547C01F0E8A04AC9AD3A367D3C7A9BAF"/>
  </w:style>
  <w:style w:type="paragraph" w:customStyle="1" w:styleId="42CDF9347DED4DEF8B7CFFD12FBD8713">
    <w:name w:val="42CDF9347DED4DEF8B7CFFD12FBD8713"/>
  </w:style>
  <w:style w:type="paragraph" w:customStyle="1" w:styleId="7FE54150D4514CB68FD3F3F5AC8D5761">
    <w:name w:val="7FE54150D4514CB68FD3F3F5AC8D5761"/>
  </w:style>
  <w:style w:type="paragraph" w:customStyle="1" w:styleId="CD755DA8520345A5AFF4996B6E8BD154">
    <w:name w:val="CD755DA8520345A5AFF4996B6E8BD154"/>
  </w:style>
  <w:style w:type="paragraph" w:customStyle="1" w:styleId="CC5D24A071104CDD955A43C5D5F9AFA6">
    <w:name w:val="CC5D24A071104CDD955A43C5D5F9AFA6"/>
  </w:style>
  <w:style w:type="paragraph" w:customStyle="1" w:styleId="BB195A6E33174D948CF0578897B07E06">
    <w:name w:val="BB195A6E33174D948CF0578897B07E06"/>
  </w:style>
  <w:style w:type="paragraph" w:customStyle="1" w:styleId="647B776469DB45C7B5D5594C87613D03">
    <w:name w:val="647B776469DB45C7B5D5594C87613D03"/>
  </w:style>
  <w:style w:type="paragraph" w:customStyle="1" w:styleId="7706A541E7AA421EB2BE45B9178D0AB1">
    <w:name w:val="7706A541E7AA421EB2BE45B9178D0AB1"/>
  </w:style>
  <w:style w:type="paragraph" w:customStyle="1" w:styleId="726CFC7EFE544D649C69748C1CDF35AC">
    <w:name w:val="726CFC7EFE544D649C69748C1CDF35AC"/>
  </w:style>
  <w:style w:type="paragraph" w:customStyle="1" w:styleId="D35E7115681248968E106510BC40E86D">
    <w:name w:val="D35E7115681248968E106510BC40E86D"/>
  </w:style>
  <w:style w:type="paragraph" w:customStyle="1" w:styleId="B2CB4B0E4D1642B387A6C5118297F224">
    <w:name w:val="B2CB4B0E4D1642B387A6C5118297F224"/>
  </w:style>
  <w:style w:type="paragraph" w:customStyle="1" w:styleId="7311AFF9FD9F4456A68DA00FB84F06F1">
    <w:name w:val="7311AFF9FD9F4456A68DA00FB84F06F1"/>
  </w:style>
  <w:style w:type="paragraph" w:customStyle="1" w:styleId="62A3EC1EE7EF4FDB913B2F8DE76443C9">
    <w:name w:val="62A3EC1EE7EF4FDB913B2F8DE76443C9"/>
  </w:style>
  <w:style w:type="paragraph" w:customStyle="1" w:styleId="136E37C88F614E86B4649CE346A84B49">
    <w:name w:val="136E37C88F614E86B4649CE346A84B49"/>
  </w:style>
  <w:style w:type="paragraph" w:customStyle="1" w:styleId="EDAB9861F5DC43BF9AFB4EECA177A3C1">
    <w:name w:val="EDAB9861F5DC43BF9AFB4EECA177A3C1"/>
  </w:style>
  <w:style w:type="paragraph" w:customStyle="1" w:styleId="86FA700EE7D54DA08719022803282EC9">
    <w:name w:val="86FA700EE7D54DA08719022803282EC9"/>
  </w:style>
  <w:style w:type="paragraph" w:customStyle="1" w:styleId="0F806B2728874B879846E822D635E511">
    <w:name w:val="0F806B2728874B879846E822D635E511"/>
  </w:style>
  <w:style w:type="paragraph" w:customStyle="1" w:styleId="7CE6B873C23E4640969D33A0880F8945">
    <w:name w:val="7CE6B873C23E4640969D33A0880F8945"/>
  </w:style>
  <w:style w:type="paragraph" w:customStyle="1" w:styleId="77FDDDB6BC4F4EB790172F158C6F1B33">
    <w:name w:val="77FDDDB6BC4F4EB790172F158C6F1B33"/>
  </w:style>
  <w:style w:type="paragraph" w:customStyle="1" w:styleId="D6090B1FE59A49D58916C43C269FCED4">
    <w:name w:val="D6090B1FE59A49D58916C43C269FCED4"/>
  </w:style>
  <w:style w:type="paragraph" w:customStyle="1" w:styleId="2AE21AC53FE5488DB4C6B1A26E8A0973">
    <w:name w:val="2AE21AC53FE5488DB4C6B1A26E8A0973"/>
  </w:style>
  <w:style w:type="paragraph" w:customStyle="1" w:styleId="74C9D291D4F846C8A017FC8DB6D06975">
    <w:name w:val="74C9D291D4F846C8A017FC8DB6D06975"/>
  </w:style>
  <w:style w:type="paragraph" w:customStyle="1" w:styleId="7E72E4FFDEFB40A9BDA9DBB3275076A1">
    <w:name w:val="7E72E4FFDEFB40A9BDA9DBB3275076A1"/>
  </w:style>
  <w:style w:type="paragraph" w:customStyle="1" w:styleId="02D45CDAC194446D98C5193A3AB5932A">
    <w:name w:val="02D45CDAC194446D98C5193A3AB5932A"/>
  </w:style>
  <w:style w:type="paragraph" w:customStyle="1" w:styleId="867DB4342933413399F0A00930B02C33">
    <w:name w:val="867DB4342933413399F0A00930B02C33"/>
  </w:style>
  <w:style w:type="paragraph" w:customStyle="1" w:styleId="D7A9FCEF80794FDDB23D232C674DE395">
    <w:name w:val="D7A9FCEF80794FDDB23D232C674DE395"/>
  </w:style>
  <w:style w:type="paragraph" w:customStyle="1" w:styleId="3938B1A2B3AE4F1E9B0C59760E6C8254">
    <w:name w:val="3938B1A2B3AE4F1E9B0C59760E6C8254"/>
  </w:style>
  <w:style w:type="paragraph" w:customStyle="1" w:styleId="E13661DF630B474BB9B8E3F3A33AE6A2">
    <w:name w:val="E13661DF630B474BB9B8E3F3A33AE6A2"/>
  </w:style>
  <w:style w:type="paragraph" w:customStyle="1" w:styleId="CD0DA87686DB4C139263A659CCEB7BE0">
    <w:name w:val="CD0DA87686DB4C139263A659CCEB7BE0"/>
  </w:style>
  <w:style w:type="paragraph" w:customStyle="1" w:styleId="EBBA63F0E29C4E769202AF969BB8E28E">
    <w:name w:val="EBBA63F0E29C4E769202AF969BB8E28E"/>
  </w:style>
  <w:style w:type="paragraph" w:customStyle="1" w:styleId="18BC4CEE80AD49E8B4826741C524AF21">
    <w:name w:val="18BC4CEE80AD49E8B4826741C524AF21"/>
  </w:style>
  <w:style w:type="paragraph" w:customStyle="1" w:styleId="03638FDB52724CDE8F409FEC39A0C5FD">
    <w:name w:val="03638FDB52724CDE8F409FEC39A0C5FD"/>
  </w:style>
  <w:style w:type="paragraph" w:customStyle="1" w:styleId="8A7DEF2FC7B649668692A21E17EE1BBD">
    <w:name w:val="8A7DEF2FC7B649668692A21E17EE1BBD"/>
  </w:style>
  <w:style w:type="paragraph" w:customStyle="1" w:styleId="DAB89D3C20CE4280AD8620805C82FB35">
    <w:name w:val="DAB89D3C20CE4280AD8620805C82FB35"/>
  </w:style>
  <w:style w:type="paragraph" w:customStyle="1" w:styleId="6C1BA87581DD4B549BA67A600E97C3AB">
    <w:name w:val="6C1BA87581DD4B549BA67A600E97C3AB"/>
  </w:style>
  <w:style w:type="paragraph" w:customStyle="1" w:styleId="28C596C27F0447DF89888845266A641B">
    <w:name w:val="28C596C27F0447DF89888845266A641B"/>
  </w:style>
  <w:style w:type="paragraph" w:customStyle="1" w:styleId="6FEC8F401C4E4BB882F6499F9B3412CA">
    <w:name w:val="6FEC8F401C4E4BB882F6499F9B3412CA"/>
  </w:style>
  <w:style w:type="paragraph" w:customStyle="1" w:styleId="93572D3609DC4C66B629E1DE257A4547">
    <w:name w:val="93572D3609DC4C66B629E1DE257A4547"/>
  </w:style>
  <w:style w:type="paragraph" w:customStyle="1" w:styleId="4AF72F3A55554691BE3A470FF0475267">
    <w:name w:val="4AF72F3A55554691BE3A470FF0475267"/>
  </w:style>
  <w:style w:type="paragraph" w:customStyle="1" w:styleId="3060D2C1BF4440E1A89FA810934CFF58">
    <w:name w:val="3060D2C1BF4440E1A89FA810934CFF58"/>
  </w:style>
  <w:style w:type="paragraph" w:customStyle="1" w:styleId="F721C679166549C085469A3961F3B00F">
    <w:name w:val="F721C679166549C085469A3961F3B00F"/>
  </w:style>
  <w:style w:type="paragraph" w:customStyle="1" w:styleId="F52400E895D14F5B80FDEB6760000E1A">
    <w:name w:val="F52400E895D14F5B80FDEB6760000E1A"/>
  </w:style>
  <w:style w:type="paragraph" w:customStyle="1" w:styleId="46BC0B04F338486BA1E76E27ACA23554">
    <w:name w:val="46BC0B04F338486BA1E76E27ACA23554"/>
  </w:style>
  <w:style w:type="paragraph" w:customStyle="1" w:styleId="3D63C3CF7D4645418A3FA8667E7A9462">
    <w:name w:val="3D63C3CF7D4645418A3FA8667E7A9462"/>
  </w:style>
  <w:style w:type="paragraph" w:customStyle="1" w:styleId="E5011F56299648D4885B694978538641">
    <w:name w:val="E5011F56299648D4885B694978538641"/>
  </w:style>
  <w:style w:type="paragraph" w:customStyle="1" w:styleId="CE10C8A2787E430CAC5F86116998A6C6">
    <w:name w:val="CE10C8A2787E430CAC5F86116998A6C6"/>
  </w:style>
  <w:style w:type="paragraph" w:customStyle="1" w:styleId="092864C13BF74400B359E129BF5ADAEF">
    <w:name w:val="092864C13BF74400B359E129BF5ADAEF"/>
  </w:style>
  <w:style w:type="paragraph" w:customStyle="1" w:styleId="BF4557164E29486B9521D767C90E5D3F">
    <w:name w:val="BF4557164E29486B9521D767C90E5D3F"/>
  </w:style>
  <w:style w:type="paragraph" w:customStyle="1" w:styleId="89A6C71ADC394AAC9B9718D833AD3B55">
    <w:name w:val="89A6C71ADC394AAC9B9718D833AD3B55"/>
  </w:style>
  <w:style w:type="paragraph" w:customStyle="1" w:styleId="4C83BEE8D7714746BCE36C085E65532C">
    <w:name w:val="4C83BEE8D7714746BCE36C085E65532C"/>
  </w:style>
  <w:style w:type="paragraph" w:customStyle="1" w:styleId="49E2806F93504193B227E3ED88CB6442">
    <w:name w:val="49E2806F93504193B227E3ED88CB6442"/>
  </w:style>
  <w:style w:type="paragraph" w:customStyle="1" w:styleId="2D8CF83363A24855BD6AB18FE825C2C6">
    <w:name w:val="2D8CF83363A24855BD6AB18FE825C2C6"/>
  </w:style>
  <w:style w:type="paragraph" w:customStyle="1" w:styleId="FA5E4EFA74F44933A4DAD60E1E091B29">
    <w:name w:val="FA5E4EFA74F44933A4DAD60E1E091B29"/>
  </w:style>
  <w:style w:type="paragraph" w:customStyle="1" w:styleId="D4A1BAF953394EAFB54BF97ADCC0BC07">
    <w:name w:val="D4A1BAF953394EAFB54BF97ADCC0BC07"/>
  </w:style>
  <w:style w:type="paragraph" w:customStyle="1" w:styleId="27B272DE91B94541B40945E23E6C387A">
    <w:name w:val="27B272DE91B94541B40945E23E6C387A"/>
  </w:style>
  <w:style w:type="paragraph" w:customStyle="1" w:styleId="935E5223CFC94C5C8E9E84D75D80175B">
    <w:name w:val="935E5223CFC94C5C8E9E84D75D80175B"/>
  </w:style>
  <w:style w:type="paragraph" w:customStyle="1" w:styleId="18A0F07A01A948AD80C70C2FC6363606">
    <w:name w:val="18A0F07A01A948AD80C70C2FC6363606"/>
  </w:style>
  <w:style w:type="paragraph" w:customStyle="1" w:styleId="D41299FD0F7547C089663E5DF1E3674A">
    <w:name w:val="D41299FD0F7547C089663E5DF1E3674A"/>
  </w:style>
  <w:style w:type="paragraph" w:customStyle="1" w:styleId="067481E7EC63407CA15FE4D7DDF51DCC">
    <w:name w:val="067481E7EC63407CA15FE4D7DDF51DCC"/>
  </w:style>
  <w:style w:type="paragraph" w:customStyle="1" w:styleId="849315EF64494294B576273437ED680E">
    <w:name w:val="849315EF64494294B576273437ED680E"/>
  </w:style>
  <w:style w:type="paragraph" w:customStyle="1" w:styleId="2C79067571874AD9BEFC479478E9E56C">
    <w:name w:val="2C79067571874AD9BEFC479478E9E56C"/>
  </w:style>
  <w:style w:type="paragraph" w:customStyle="1" w:styleId="1C964816FDE24C17B2CCF2662B306225">
    <w:name w:val="1C964816FDE24C17B2CCF2662B306225"/>
  </w:style>
  <w:style w:type="paragraph" w:customStyle="1" w:styleId="EA165413AD8040938C41E59288ED85EA">
    <w:name w:val="EA165413AD8040938C41E59288ED85EA"/>
  </w:style>
  <w:style w:type="paragraph" w:customStyle="1" w:styleId="085115396E5341E89534042468885B27">
    <w:name w:val="085115396E5341E89534042468885B27"/>
  </w:style>
  <w:style w:type="paragraph" w:customStyle="1" w:styleId="9ABB433C3792424EB9A3AFC6D1F474BD">
    <w:name w:val="9ABB433C3792424EB9A3AFC6D1F474BD"/>
  </w:style>
  <w:style w:type="paragraph" w:customStyle="1" w:styleId="FD34F41008F640819AD5C6D6910BFF39">
    <w:name w:val="FD34F41008F640819AD5C6D6910BFF39"/>
  </w:style>
  <w:style w:type="paragraph" w:customStyle="1" w:styleId="9BF4E353A82E4D24974A7E97456C9AD5">
    <w:name w:val="9BF4E353A82E4D24974A7E97456C9AD5"/>
  </w:style>
  <w:style w:type="paragraph" w:customStyle="1" w:styleId="F9299D07C1D8471FB1103AF49D308886">
    <w:name w:val="F9299D07C1D8471FB1103AF49D308886"/>
  </w:style>
  <w:style w:type="paragraph" w:customStyle="1" w:styleId="92A6F175C77944789BF6128FBBFEAAEB">
    <w:name w:val="92A6F175C77944789BF6128FBBFEAAEB"/>
  </w:style>
  <w:style w:type="paragraph" w:customStyle="1" w:styleId="14C1DB19B3F2401DA20C23774967B9BC">
    <w:name w:val="14C1DB19B3F2401DA20C23774967B9BC"/>
  </w:style>
  <w:style w:type="paragraph" w:customStyle="1" w:styleId="6E5B8B41CC2F4BF78DF3EBE393AAC0D1">
    <w:name w:val="6E5B8B41CC2F4BF78DF3EBE393AAC0D1"/>
  </w:style>
  <w:style w:type="paragraph" w:customStyle="1" w:styleId="974886EBA471453EB2C5B347199E680E">
    <w:name w:val="974886EBA471453EB2C5B347199E680E"/>
  </w:style>
  <w:style w:type="paragraph" w:customStyle="1" w:styleId="15371F5C6D2F49729C2DEEC4399DF064">
    <w:name w:val="15371F5C6D2F49729C2DEEC4399DF064"/>
  </w:style>
  <w:style w:type="paragraph" w:customStyle="1" w:styleId="1B8AA214B75B43D4AA4FC800662BA1D5">
    <w:name w:val="1B8AA214B75B43D4AA4FC800662BA1D5"/>
  </w:style>
  <w:style w:type="paragraph" w:customStyle="1" w:styleId="92C3A032B5444AB389B628F97567E829">
    <w:name w:val="92C3A032B5444AB389B628F97567E829"/>
  </w:style>
  <w:style w:type="paragraph" w:customStyle="1" w:styleId="B92E94BAF9494246A27A449C1C726A2E">
    <w:name w:val="B92E94BAF9494246A27A449C1C726A2E"/>
  </w:style>
  <w:style w:type="paragraph" w:customStyle="1" w:styleId="E1F629A405DD46A885DB706739205EC5">
    <w:name w:val="E1F629A405DD46A885DB706739205EC5"/>
  </w:style>
  <w:style w:type="paragraph" w:customStyle="1" w:styleId="F6D3253C613243229594FA706B0E3901">
    <w:name w:val="F6D3253C613243229594FA706B0E3901"/>
  </w:style>
  <w:style w:type="paragraph" w:customStyle="1" w:styleId="6B9ABF7C3F194F668E1DF5617FD3F34A">
    <w:name w:val="6B9ABF7C3F194F668E1DF5617FD3F34A"/>
  </w:style>
  <w:style w:type="paragraph" w:customStyle="1" w:styleId="79F2B927F9AD4260A3BD08B24B565B5D">
    <w:name w:val="79F2B927F9AD4260A3BD08B24B565B5D"/>
  </w:style>
  <w:style w:type="paragraph" w:customStyle="1" w:styleId="96072A4208AE47EA85300A353C27502F">
    <w:name w:val="96072A4208AE47EA85300A353C27502F"/>
  </w:style>
  <w:style w:type="paragraph" w:customStyle="1" w:styleId="A853012E3F634019A55AAE390F626A0B">
    <w:name w:val="A853012E3F634019A55AAE390F626A0B"/>
  </w:style>
  <w:style w:type="paragraph" w:styleId="ListBullet2">
    <w:name w:val="List Bullet 2"/>
    <w:basedOn w:val="Normal"/>
    <w:uiPriority w:val="99"/>
    <w:pPr>
      <w:numPr>
        <w:numId w:val="3"/>
      </w:numPr>
      <w:spacing w:after="120" w:line="252" w:lineRule="auto"/>
    </w:pPr>
    <w:rPr>
      <w:rFonts w:eastAsiaTheme="minorHAnsi"/>
      <w:color w:val="595959" w:themeColor="text1" w:themeTint="A6"/>
      <w:kern w:val="0"/>
      <w:szCs w:val="22"/>
      <w:lang w:eastAsia="en-US"/>
      <w14:ligatures w14:val="none"/>
    </w:rPr>
  </w:style>
  <w:style w:type="paragraph" w:customStyle="1" w:styleId="02BF37AD63CC40F69B1A17782FE4E099">
    <w:name w:val="02BF37AD63CC40F69B1A17782FE4E099"/>
  </w:style>
  <w:style w:type="paragraph" w:customStyle="1" w:styleId="7754AD91B3C54744AC316F32A102DEB7">
    <w:name w:val="7754AD91B3C54744AC316F32A102DEB7"/>
  </w:style>
  <w:style w:type="paragraph" w:customStyle="1" w:styleId="D8C8A5CC5E654B8B8D8A56EA35B84961">
    <w:name w:val="D8C8A5CC5E654B8B8D8A56EA35B84961"/>
  </w:style>
  <w:style w:type="paragraph" w:customStyle="1" w:styleId="45496AD008D245E9BA8B856125D9198E">
    <w:name w:val="45496AD008D245E9BA8B856125D9198E"/>
  </w:style>
  <w:style w:type="paragraph" w:customStyle="1" w:styleId="42041013174E4BF98F72F92AE27D1D66">
    <w:name w:val="42041013174E4BF98F72F92AE27D1D66"/>
  </w:style>
  <w:style w:type="paragraph" w:customStyle="1" w:styleId="753843DDE76C4EF5A9415B0729340E5D">
    <w:name w:val="753843DDE76C4EF5A9415B0729340E5D"/>
  </w:style>
  <w:style w:type="paragraph" w:customStyle="1" w:styleId="9C39C721F9BA44C59747B369EA936153">
    <w:name w:val="9C39C721F9BA44C59747B369EA936153"/>
  </w:style>
  <w:style w:type="paragraph" w:customStyle="1" w:styleId="2080B797F4924A12A01A9C09F445FA75">
    <w:name w:val="2080B797F4924A12A01A9C09F445FA75"/>
  </w:style>
  <w:style w:type="paragraph" w:customStyle="1" w:styleId="88A91DD3489049EE96CA00D4F896FA59">
    <w:name w:val="88A91DD3489049EE96CA00D4F896FA59"/>
  </w:style>
  <w:style w:type="paragraph" w:customStyle="1" w:styleId="457206810FBC48E0A149D7C0E674593A">
    <w:name w:val="457206810FBC48E0A149D7C0E674593A"/>
  </w:style>
  <w:style w:type="paragraph" w:customStyle="1" w:styleId="764B853BDE484447A4CE8A8D4B96EC5F">
    <w:name w:val="764B853BDE484447A4CE8A8D4B96EC5F"/>
  </w:style>
  <w:style w:type="paragraph" w:customStyle="1" w:styleId="5C0C2F7375EE4217821E7E3DC5F8516B">
    <w:name w:val="5C0C2F7375EE4217821E7E3DC5F8516B"/>
  </w:style>
  <w:style w:type="paragraph" w:customStyle="1" w:styleId="28615C9D839443DDB0FCDA762204D3F0">
    <w:name w:val="28615C9D839443DDB0FCDA762204D3F0"/>
  </w:style>
  <w:style w:type="paragraph" w:customStyle="1" w:styleId="79941A1D60BB4923BA9F84190B4E6952">
    <w:name w:val="79941A1D60BB4923BA9F84190B4E6952"/>
  </w:style>
  <w:style w:type="paragraph" w:customStyle="1" w:styleId="95CE2B2C67EA43FD9E3BF648616B4CF2">
    <w:name w:val="95CE2B2C67EA43FD9E3BF648616B4CF2"/>
  </w:style>
  <w:style w:type="paragraph" w:customStyle="1" w:styleId="32809FDA23F64B8EB221B5E81E38DDCF">
    <w:name w:val="32809FDA23F64B8EB221B5E81E38DDCF"/>
  </w:style>
  <w:style w:type="paragraph" w:customStyle="1" w:styleId="D208026CCF2F44EC8D300F7CFC1FBE13">
    <w:name w:val="D208026CCF2F44EC8D300F7CFC1FBE13"/>
  </w:style>
  <w:style w:type="paragraph" w:customStyle="1" w:styleId="86630E6CF3FF4B1A91F2638D2286C383">
    <w:name w:val="86630E6CF3FF4B1A91F2638D2286C383"/>
  </w:style>
  <w:style w:type="paragraph" w:customStyle="1" w:styleId="2B50DDDBB8114255A92B7BFC0EAB75BA">
    <w:name w:val="2B50DDDBB8114255A92B7BFC0EAB75BA"/>
  </w:style>
  <w:style w:type="paragraph" w:customStyle="1" w:styleId="0ABEBA3B0A544946A72A952563839A84">
    <w:name w:val="0ABEBA3B0A544946A72A952563839A84"/>
  </w:style>
  <w:style w:type="paragraph" w:customStyle="1" w:styleId="22C04B35748A4D8C8052B5B6E07A49E0">
    <w:name w:val="22C04B35748A4D8C8052B5B6E07A49E0"/>
  </w:style>
  <w:style w:type="paragraph" w:customStyle="1" w:styleId="69608357451440F2995F7CF37F9C5CF3">
    <w:name w:val="69608357451440F2995F7CF37F9C5CF3"/>
  </w:style>
  <w:style w:type="paragraph" w:customStyle="1" w:styleId="AD9B53814BC2442B879B5AFAB5880E9A">
    <w:name w:val="AD9B53814BC2442B879B5AFAB5880E9A"/>
  </w:style>
  <w:style w:type="paragraph" w:customStyle="1" w:styleId="AAB1AFD730A44568AEB9AC570053FCFA">
    <w:name w:val="AAB1AFD730A44568AEB9AC570053FCFA"/>
  </w:style>
  <w:style w:type="paragraph" w:customStyle="1" w:styleId="9632D90E0617406997867DE0E5ACF52E">
    <w:name w:val="9632D90E0617406997867DE0E5ACF52E"/>
  </w:style>
  <w:style w:type="paragraph" w:customStyle="1" w:styleId="5E66DF23FF1C4051A6C3CDFAA6DA970D">
    <w:name w:val="5E66DF23FF1C4051A6C3CDFAA6DA970D"/>
  </w:style>
  <w:style w:type="paragraph" w:customStyle="1" w:styleId="FB917BD8F70143E9B8361F9CE4B6C794">
    <w:name w:val="FB917BD8F70143E9B8361F9CE4B6C794"/>
  </w:style>
  <w:style w:type="paragraph" w:customStyle="1" w:styleId="422D9964FA3A40489B3E3A8A9186DE67">
    <w:name w:val="422D9964FA3A40489B3E3A8A9186DE67"/>
  </w:style>
  <w:style w:type="paragraph" w:customStyle="1" w:styleId="ECB77A69C1BB482886B13D24C6C84244">
    <w:name w:val="ECB77A69C1BB482886B13D24C6C84244"/>
  </w:style>
  <w:style w:type="paragraph" w:customStyle="1" w:styleId="1DE013BD790045B4B520DB8437A47F3B">
    <w:name w:val="1DE013BD790045B4B520DB8437A47F3B"/>
  </w:style>
  <w:style w:type="paragraph" w:customStyle="1" w:styleId="DEE985E3659349CCBD4FD79DAD05F1BD">
    <w:name w:val="DEE985E3659349CCBD4FD79DAD05F1BD"/>
  </w:style>
  <w:style w:type="paragraph" w:customStyle="1" w:styleId="CB8B5A69EF9B4C3E9D5C9554652DCE72">
    <w:name w:val="CB8B5A69EF9B4C3E9D5C9554652DCE72"/>
  </w:style>
  <w:style w:type="paragraph" w:customStyle="1" w:styleId="636E77E7A9FE4D228BE965218BFF7BFA">
    <w:name w:val="636E77E7A9FE4D228BE965218BFF7BFA"/>
  </w:style>
  <w:style w:type="paragraph" w:customStyle="1" w:styleId="C4F8DC3926DC481DBEBCD901843F22DC">
    <w:name w:val="C4F8DC3926DC481DBEBCD901843F22DC"/>
  </w:style>
  <w:style w:type="paragraph" w:customStyle="1" w:styleId="1AF568B927A1423CB9522576AF9879A2">
    <w:name w:val="1AF568B927A1423CB9522576AF9879A2"/>
  </w:style>
  <w:style w:type="paragraph" w:customStyle="1" w:styleId="B35AB119D0AF42F09FCBB80DF48E4256">
    <w:name w:val="B35AB119D0AF42F09FCBB80DF48E4256"/>
  </w:style>
  <w:style w:type="paragraph" w:customStyle="1" w:styleId="CEE6992F922B49A8BC3EA02E8AC21ECA">
    <w:name w:val="CEE6992F922B49A8BC3EA02E8AC21ECA"/>
  </w:style>
  <w:style w:type="paragraph" w:customStyle="1" w:styleId="076D0B6E5C3B44FEA1B18994A4BA02BE">
    <w:name w:val="076D0B6E5C3B44FEA1B18994A4BA02BE"/>
  </w:style>
  <w:style w:type="paragraph" w:customStyle="1" w:styleId="F2CABB7BD05B48F5AF76B08741A55619">
    <w:name w:val="F2CABB7BD05B48F5AF76B08741A55619"/>
  </w:style>
  <w:style w:type="paragraph" w:customStyle="1" w:styleId="456E5F588424497595BAB2C5A5C92C0D">
    <w:name w:val="456E5F588424497595BAB2C5A5C92C0D"/>
  </w:style>
  <w:style w:type="paragraph" w:customStyle="1" w:styleId="1FB30DC615484C2CA6CC2538A5ADB99C">
    <w:name w:val="1FB30DC615484C2CA6CC2538A5ADB99C"/>
  </w:style>
  <w:style w:type="paragraph" w:customStyle="1" w:styleId="AE7902652790417C91FF6E48486BB253">
    <w:name w:val="AE7902652790417C91FF6E48486BB253"/>
  </w:style>
  <w:style w:type="paragraph" w:customStyle="1" w:styleId="E9C60C5B09AD42A1928016951D5AD642">
    <w:name w:val="E9C60C5B09AD42A1928016951D5AD642"/>
  </w:style>
  <w:style w:type="paragraph" w:customStyle="1" w:styleId="FD0CA73B1C6F411E90F0607863B2BF2D">
    <w:name w:val="FD0CA73B1C6F411E90F0607863B2BF2D"/>
  </w:style>
  <w:style w:type="paragraph" w:customStyle="1" w:styleId="8D3778B2D68148298D17509A7850644F">
    <w:name w:val="8D3778B2D68148298D17509A7850644F"/>
  </w:style>
  <w:style w:type="paragraph" w:customStyle="1" w:styleId="CE97AADC26B14DF895F98C97ABE9C4F1">
    <w:name w:val="CE97AADC26B14DF895F98C97ABE9C4F1"/>
  </w:style>
  <w:style w:type="paragraph" w:customStyle="1" w:styleId="56E78DCC094D4E2486DAC201996838A3">
    <w:name w:val="56E78DCC094D4E2486DAC201996838A3"/>
  </w:style>
  <w:style w:type="paragraph" w:customStyle="1" w:styleId="CC879957156D425DBBE46650D1A8D9B0">
    <w:name w:val="CC879957156D425DBBE46650D1A8D9B0"/>
  </w:style>
  <w:style w:type="paragraph" w:customStyle="1" w:styleId="50581B9C61C34896837564F068A52B5B">
    <w:name w:val="50581B9C61C34896837564F068A52B5B"/>
  </w:style>
  <w:style w:type="paragraph" w:customStyle="1" w:styleId="63DD756A7F9E4592913FAA94766D91B7">
    <w:name w:val="63DD756A7F9E4592913FAA94766D91B7"/>
  </w:style>
  <w:style w:type="paragraph" w:customStyle="1" w:styleId="14F9D34D96814195B60A33729A1D2759">
    <w:name w:val="14F9D34D96814195B60A33729A1D2759"/>
  </w:style>
  <w:style w:type="paragraph" w:customStyle="1" w:styleId="4773EF4EAFF44E719E13A46DC664FEE1">
    <w:name w:val="4773EF4EAFF44E719E13A46DC664FEE1"/>
  </w:style>
  <w:style w:type="paragraph" w:customStyle="1" w:styleId="D6CA555ABC84409082E6B9B43153EF47">
    <w:name w:val="D6CA555ABC84409082E6B9B43153EF47"/>
  </w:style>
  <w:style w:type="paragraph" w:customStyle="1" w:styleId="3880F3CDC17140A39139789988D17FA5">
    <w:name w:val="3880F3CDC17140A39139789988D17FA5"/>
  </w:style>
  <w:style w:type="paragraph" w:customStyle="1" w:styleId="5760BE1826ED40259270C0E14076206E">
    <w:name w:val="5760BE1826ED40259270C0E14076206E"/>
  </w:style>
  <w:style w:type="paragraph" w:customStyle="1" w:styleId="496AC2511E5C43029A7A5530DDFB47F7">
    <w:name w:val="496AC2511E5C43029A7A5530DDFB47F7"/>
  </w:style>
  <w:style w:type="paragraph" w:customStyle="1" w:styleId="3C95A4CB09894FC1A48E64FFF298C4B1">
    <w:name w:val="3C95A4CB09894FC1A48E64FFF298C4B1"/>
  </w:style>
  <w:style w:type="paragraph" w:customStyle="1" w:styleId="A08583D535484347BA3B94D887ADFAFB">
    <w:name w:val="A08583D535484347BA3B94D887ADFAFB"/>
  </w:style>
  <w:style w:type="paragraph" w:customStyle="1" w:styleId="772CDC49895E4009A186AC048BD9EE10">
    <w:name w:val="772CDC49895E4009A186AC048BD9EE10"/>
  </w:style>
  <w:style w:type="paragraph" w:customStyle="1" w:styleId="1FBE3AF414EF4F23BF0DDFB726DADC49">
    <w:name w:val="1FBE3AF414EF4F23BF0DDFB726DADC49"/>
  </w:style>
  <w:style w:type="paragraph" w:customStyle="1" w:styleId="8D880D9DCE63476EB23D482229A6FD6C">
    <w:name w:val="8D880D9DCE63476EB23D482229A6FD6C"/>
  </w:style>
  <w:style w:type="paragraph" w:customStyle="1" w:styleId="4ED0C86C068F47B789F9198EEF647AE0">
    <w:name w:val="4ED0C86C068F47B789F9198EEF647AE0"/>
  </w:style>
  <w:style w:type="paragraph" w:customStyle="1" w:styleId="751965045DAD4D0DA1D1B95C2FAAB385">
    <w:name w:val="751965045DAD4D0DA1D1B95C2FAAB385"/>
  </w:style>
  <w:style w:type="paragraph" w:customStyle="1" w:styleId="23DAA8AC3C03447B8946608F6BF76CF9">
    <w:name w:val="23DAA8AC3C03447B8946608F6BF76CF9"/>
  </w:style>
  <w:style w:type="paragraph" w:customStyle="1" w:styleId="6DEF9F1432774BA3AC714206C7D5B1D3">
    <w:name w:val="6DEF9F1432774BA3AC714206C7D5B1D3"/>
  </w:style>
  <w:style w:type="paragraph" w:customStyle="1" w:styleId="8D2B397F934241AB880D749F6700B4E4">
    <w:name w:val="8D2B397F934241AB880D749F6700B4E4"/>
  </w:style>
  <w:style w:type="paragraph" w:customStyle="1" w:styleId="A64C9D2998F24A128FF177F4D7DAA4B1">
    <w:name w:val="A64C9D2998F24A128FF177F4D7DAA4B1"/>
  </w:style>
  <w:style w:type="paragraph" w:customStyle="1" w:styleId="01A9C3027CBD4D1F925FE93FF1200727">
    <w:name w:val="01A9C3027CBD4D1F925FE93FF1200727"/>
  </w:style>
  <w:style w:type="paragraph" w:customStyle="1" w:styleId="62D13EDE5C704D00BB9DBBD7827E1A75">
    <w:name w:val="62D13EDE5C704D00BB9DBBD7827E1A75"/>
  </w:style>
  <w:style w:type="paragraph" w:customStyle="1" w:styleId="23672B7E13AC41FC8E372EC9CE4E0F08">
    <w:name w:val="23672B7E13AC41FC8E372EC9CE4E0F08"/>
  </w:style>
  <w:style w:type="paragraph" w:customStyle="1" w:styleId="E6F127DAC3954079B1FC0CC19DD2ABD7">
    <w:name w:val="E6F127DAC3954079B1FC0CC19DD2ABD7"/>
  </w:style>
  <w:style w:type="paragraph" w:customStyle="1" w:styleId="07C9601FE70B4F3DB5C873D38F7DE9ED">
    <w:name w:val="07C9601FE70B4F3DB5C873D38F7DE9ED"/>
  </w:style>
  <w:style w:type="paragraph" w:customStyle="1" w:styleId="B9DCDCFC2E0549C497392EB1CD6B55B2">
    <w:name w:val="B9DCDCFC2E0549C497392EB1CD6B55B2"/>
  </w:style>
  <w:style w:type="paragraph" w:customStyle="1" w:styleId="650BAF92C4134A1BAFF17184087885FD">
    <w:name w:val="650BAF92C4134A1BAFF17184087885FD"/>
  </w:style>
  <w:style w:type="paragraph" w:customStyle="1" w:styleId="C95E2AB029F044C9B60FAECCF27D45A9">
    <w:name w:val="C95E2AB029F044C9B60FAECCF27D45A9"/>
  </w:style>
  <w:style w:type="paragraph" w:customStyle="1" w:styleId="90A3EFE3955D4D5A8D2F61DCCFF4815D">
    <w:name w:val="90A3EFE3955D4D5A8D2F61DCCFF4815D"/>
  </w:style>
  <w:style w:type="paragraph" w:customStyle="1" w:styleId="97584409A41944369927A7A5F0CD627C">
    <w:name w:val="97584409A41944369927A7A5F0CD627C"/>
  </w:style>
  <w:style w:type="paragraph" w:customStyle="1" w:styleId="32A642669CFB4EEEAFC085B518A8230F">
    <w:name w:val="32A642669CFB4EEEAFC085B518A8230F"/>
  </w:style>
  <w:style w:type="paragraph" w:customStyle="1" w:styleId="668F5E0DBC2F4BE49A7077C6AA7BB81C">
    <w:name w:val="668F5E0DBC2F4BE49A7077C6AA7BB81C"/>
  </w:style>
  <w:style w:type="paragraph" w:customStyle="1" w:styleId="5C952463DC444AF0B22EB5FBEF19B98C">
    <w:name w:val="5C952463DC444AF0B22EB5FBEF19B98C"/>
  </w:style>
  <w:style w:type="paragraph" w:customStyle="1" w:styleId="6DD9C0071EA64CC999FAF9C4030A2771">
    <w:name w:val="6DD9C0071EA64CC999FAF9C4030A2771"/>
  </w:style>
  <w:style w:type="paragraph" w:customStyle="1" w:styleId="04792AE84F054CBC82B2A1B45139A982">
    <w:name w:val="04792AE84F054CBC82B2A1B45139A982"/>
  </w:style>
  <w:style w:type="paragraph" w:customStyle="1" w:styleId="A04DAFC13B284D809E662447AD096116">
    <w:name w:val="A04DAFC13B284D809E662447AD096116"/>
  </w:style>
  <w:style w:type="paragraph" w:customStyle="1" w:styleId="817646AFBD0143F58A1109888D0DF707">
    <w:name w:val="817646AFBD0143F58A1109888D0DF707"/>
  </w:style>
  <w:style w:type="paragraph" w:customStyle="1" w:styleId="79C79977F3F84311BB5CFDB3383DBE75">
    <w:name w:val="79C79977F3F84311BB5CFDB3383DBE75"/>
  </w:style>
  <w:style w:type="paragraph" w:customStyle="1" w:styleId="C9BE40D528C64440A0BADC278D57AD19">
    <w:name w:val="C9BE40D528C64440A0BADC278D57AD19"/>
  </w:style>
  <w:style w:type="paragraph" w:customStyle="1" w:styleId="7046E1669FC14170BDDF3C7103B4A655">
    <w:name w:val="7046E1669FC14170BDDF3C7103B4A655"/>
  </w:style>
  <w:style w:type="paragraph" w:customStyle="1" w:styleId="D1FB5F2E8D18447A843FE4B970B31DE1">
    <w:name w:val="D1FB5F2E8D18447A843FE4B970B31DE1"/>
  </w:style>
  <w:style w:type="paragraph" w:customStyle="1" w:styleId="7ABD360A9461473AA53ADA2347377B74">
    <w:name w:val="7ABD360A9461473AA53ADA2347377B74"/>
  </w:style>
  <w:style w:type="paragraph" w:customStyle="1" w:styleId="2A8D8C06D21C4F8F9B9BD468E12D7222">
    <w:name w:val="2A8D8C06D21C4F8F9B9BD468E12D7222"/>
  </w:style>
  <w:style w:type="paragraph" w:customStyle="1" w:styleId="D1D565C48B0D4FF0AE01DE6D2C5C310D">
    <w:name w:val="D1D565C48B0D4FF0AE01DE6D2C5C310D"/>
  </w:style>
  <w:style w:type="paragraph" w:customStyle="1" w:styleId="6DD6E661211641F18A8E52D34BB76092">
    <w:name w:val="6DD6E661211641F18A8E52D34BB76092"/>
  </w:style>
  <w:style w:type="paragraph" w:customStyle="1" w:styleId="0E3FA633A1364338B8F4AC5C8764D48B">
    <w:name w:val="0E3FA633A1364338B8F4AC5C8764D48B"/>
  </w:style>
  <w:style w:type="paragraph" w:customStyle="1" w:styleId="224B90C7C04C4E4CB9900E47D22813E9">
    <w:name w:val="224B90C7C04C4E4CB9900E47D22813E9"/>
  </w:style>
  <w:style w:type="paragraph" w:customStyle="1" w:styleId="30D8085D509D4BEE8AEA4A1405E5FD75">
    <w:name w:val="30D8085D509D4BEE8AEA4A1405E5FD75"/>
  </w:style>
  <w:style w:type="paragraph" w:customStyle="1" w:styleId="9105077977D1469EAB070516516D1B1E">
    <w:name w:val="9105077977D1469EAB070516516D1B1E"/>
  </w:style>
  <w:style w:type="paragraph" w:customStyle="1" w:styleId="B93FEC757DC84533B45F95F6D7CEBFED">
    <w:name w:val="B93FEC757DC84533B45F95F6D7CEBFED"/>
  </w:style>
  <w:style w:type="paragraph" w:customStyle="1" w:styleId="65F766B5065540A884574CEE7CF7ED17">
    <w:name w:val="65F766B5065540A884574CEE7CF7ED17"/>
  </w:style>
  <w:style w:type="paragraph" w:customStyle="1" w:styleId="5C4BBDA97B21455093F6BF4715D071E4">
    <w:name w:val="5C4BBDA97B21455093F6BF4715D071E4"/>
  </w:style>
  <w:style w:type="paragraph" w:customStyle="1" w:styleId="E566DFD593FD4CA89B69DF0603A7881B">
    <w:name w:val="E566DFD593FD4CA89B69DF0603A7881B"/>
  </w:style>
  <w:style w:type="paragraph" w:customStyle="1" w:styleId="6042A76954394EF481489E74472957F5">
    <w:name w:val="6042A76954394EF481489E74472957F5"/>
  </w:style>
  <w:style w:type="paragraph" w:customStyle="1" w:styleId="02A3064D1B734D63ABC75BC34BFB3221">
    <w:name w:val="02A3064D1B734D63ABC75BC34BFB3221"/>
  </w:style>
  <w:style w:type="paragraph" w:customStyle="1" w:styleId="666D237DDEB74F65919D7A213BD3222F">
    <w:name w:val="666D237DDEB74F65919D7A213BD3222F"/>
  </w:style>
  <w:style w:type="paragraph" w:customStyle="1" w:styleId="7AB36F24B04A4969839A5845F963126A">
    <w:name w:val="7AB36F24B04A4969839A5845F963126A"/>
  </w:style>
  <w:style w:type="paragraph" w:customStyle="1" w:styleId="27EB103998394B45A94A1A79F9332DD4">
    <w:name w:val="27EB103998394B45A94A1A79F9332DD4"/>
  </w:style>
  <w:style w:type="paragraph" w:customStyle="1" w:styleId="A792AEED615D4407892D3F29DD8678C4">
    <w:name w:val="A792AEED615D4407892D3F29DD8678C4"/>
  </w:style>
  <w:style w:type="paragraph" w:customStyle="1" w:styleId="A987C60300034CDEBBA96A4EEC776D8E">
    <w:name w:val="A987C60300034CDEBBA96A4EEC776D8E"/>
  </w:style>
  <w:style w:type="paragraph" w:customStyle="1" w:styleId="A915B9CBA28C485284E64130A9352F04">
    <w:name w:val="A915B9CBA28C485284E64130A9352F04"/>
  </w:style>
  <w:style w:type="paragraph" w:customStyle="1" w:styleId="11E3684703D04D3C93C3804F4AFB4555">
    <w:name w:val="11E3684703D04D3C93C3804F4AFB4555"/>
  </w:style>
  <w:style w:type="paragraph" w:customStyle="1" w:styleId="D30263D5782C4FB683C34DE04C4093D6">
    <w:name w:val="D30263D5782C4FB683C34DE04C4093D6"/>
  </w:style>
  <w:style w:type="paragraph" w:customStyle="1" w:styleId="B9721B88E3DC46AA82FCB3C465154195">
    <w:name w:val="B9721B88E3DC46AA82FCB3C465154195"/>
  </w:style>
  <w:style w:type="paragraph" w:customStyle="1" w:styleId="9FF2E77CDB8C47D699CC4E47273BD6EA">
    <w:name w:val="9FF2E77CDB8C47D699CC4E47273BD6EA"/>
  </w:style>
  <w:style w:type="paragraph" w:customStyle="1" w:styleId="197CD707F4C0435AA6BA9453483C8637">
    <w:name w:val="197CD707F4C0435AA6BA9453483C8637"/>
  </w:style>
  <w:style w:type="paragraph" w:customStyle="1" w:styleId="B2F4DDCBCA104BBAB4BA1315E69E6366">
    <w:name w:val="B2F4DDCBCA104BBAB4BA1315E69E6366"/>
  </w:style>
  <w:style w:type="paragraph" w:customStyle="1" w:styleId="EA7B9C4431494754B0D567A872638141">
    <w:name w:val="EA7B9C4431494754B0D567A872638141"/>
  </w:style>
  <w:style w:type="paragraph" w:customStyle="1" w:styleId="0F449C537CD142BA85DEDECF998D42C2">
    <w:name w:val="0F449C537CD142BA85DEDECF998D42C2"/>
  </w:style>
  <w:style w:type="paragraph" w:customStyle="1" w:styleId="15E2AFC985F94B2CBB52023F28A81F76">
    <w:name w:val="15E2AFC985F94B2CBB52023F28A81F76"/>
  </w:style>
  <w:style w:type="paragraph" w:customStyle="1" w:styleId="1297D02C731E45DCA6BF795D34701F5E">
    <w:name w:val="1297D02C731E45DCA6BF795D34701F5E"/>
  </w:style>
  <w:style w:type="paragraph" w:customStyle="1" w:styleId="400A64CEDA2B4B269494B685560D7478">
    <w:name w:val="400A64CEDA2B4B269494B685560D7478"/>
  </w:style>
  <w:style w:type="paragraph" w:customStyle="1" w:styleId="15AE2F2DCF69401F98F997BABADA9AF6">
    <w:name w:val="15AE2F2DCF69401F98F997BABADA9AF6"/>
  </w:style>
  <w:style w:type="paragraph" w:customStyle="1" w:styleId="60A6F706A32C4A8CBB8396B062CB5278">
    <w:name w:val="60A6F706A32C4A8CBB8396B062CB5278"/>
  </w:style>
  <w:style w:type="paragraph" w:customStyle="1" w:styleId="500CAC34036D4729A2EC275F1C33ED2C">
    <w:name w:val="500CAC34036D4729A2EC275F1C33ED2C"/>
  </w:style>
  <w:style w:type="paragraph" w:customStyle="1" w:styleId="8730A0D578154E32AB9B60498B21AD41">
    <w:name w:val="8730A0D578154E32AB9B60498B21AD41"/>
  </w:style>
  <w:style w:type="paragraph" w:customStyle="1" w:styleId="A669110331764D0984DC31E0414D4813">
    <w:name w:val="A669110331764D0984DC31E0414D4813"/>
  </w:style>
  <w:style w:type="paragraph" w:customStyle="1" w:styleId="FCEF76215ABC4601AD745569F79477DE">
    <w:name w:val="FCEF76215ABC4601AD745569F79477DE"/>
  </w:style>
  <w:style w:type="paragraph" w:customStyle="1" w:styleId="1132DA664256461EA198B77606E1AC58">
    <w:name w:val="1132DA664256461EA198B77606E1AC58"/>
  </w:style>
  <w:style w:type="paragraph" w:customStyle="1" w:styleId="70F57EE4874748F2B59E731187610814">
    <w:name w:val="70F57EE4874748F2B59E731187610814"/>
  </w:style>
  <w:style w:type="paragraph" w:customStyle="1" w:styleId="22CB8FCE9727484A9B4C96C07C77071C">
    <w:name w:val="22CB8FCE9727484A9B4C96C07C77071C"/>
  </w:style>
  <w:style w:type="paragraph" w:customStyle="1" w:styleId="C7ED754C1C2B4ACBA81EAD4A66CBF304">
    <w:name w:val="C7ED754C1C2B4ACBA81EAD4A66CBF304"/>
  </w:style>
  <w:style w:type="paragraph" w:customStyle="1" w:styleId="C5E9338DB49B4DC29136D92314A0A87A">
    <w:name w:val="C5E9338DB49B4DC29136D92314A0A87A"/>
  </w:style>
  <w:style w:type="paragraph" w:customStyle="1" w:styleId="9A260F1145814F91B9D717252CCB2DEE">
    <w:name w:val="9A260F1145814F91B9D717252CCB2DEE"/>
  </w:style>
  <w:style w:type="paragraph" w:customStyle="1" w:styleId="E7AC4652485B4D7FA68CACC95CAA633F">
    <w:name w:val="E7AC4652485B4D7FA68CACC95CAA633F"/>
  </w:style>
  <w:style w:type="paragraph" w:customStyle="1" w:styleId="8AF2432A09464CF48EA6EBFF505AAF17">
    <w:name w:val="8AF2432A09464CF48EA6EBFF505AAF17"/>
  </w:style>
  <w:style w:type="paragraph" w:customStyle="1" w:styleId="24279EEF716449118BC8499F6237AFC4">
    <w:name w:val="24279EEF716449118BC8499F6237AFC4"/>
  </w:style>
  <w:style w:type="paragraph" w:customStyle="1" w:styleId="EE76CA13F8F341029C6DD5CF90D0EFB8">
    <w:name w:val="EE76CA13F8F341029C6DD5CF90D0EFB8"/>
  </w:style>
  <w:style w:type="paragraph" w:customStyle="1" w:styleId="41E1A4C54FE74BD38E0F22040443A370">
    <w:name w:val="41E1A4C54FE74BD38E0F22040443A370"/>
  </w:style>
  <w:style w:type="paragraph" w:customStyle="1" w:styleId="A679F700A8064949989D5D3B09725A8B">
    <w:name w:val="A679F700A8064949989D5D3B09725A8B"/>
  </w:style>
  <w:style w:type="paragraph" w:customStyle="1" w:styleId="7A58D755AA2C4685823D0330DB242057">
    <w:name w:val="7A58D755AA2C4685823D0330DB242057"/>
  </w:style>
  <w:style w:type="paragraph" w:customStyle="1" w:styleId="104F24D4AE48440D94EF84D538D8CEAF">
    <w:name w:val="104F24D4AE48440D94EF84D538D8CEAF"/>
  </w:style>
  <w:style w:type="paragraph" w:customStyle="1" w:styleId="61149A0678244D908A0FE05D1094B6BA">
    <w:name w:val="61149A0678244D908A0FE05D1094B6BA"/>
  </w:style>
  <w:style w:type="paragraph" w:customStyle="1" w:styleId="889071A7A59649B7AB2D9205F69796F4">
    <w:name w:val="889071A7A59649B7AB2D9205F69796F4"/>
  </w:style>
  <w:style w:type="paragraph" w:customStyle="1" w:styleId="181698B6DD5645CE837B32EE3D920AF3">
    <w:name w:val="181698B6DD5645CE837B32EE3D920AF3"/>
  </w:style>
  <w:style w:type="paragraph" w:customStyle="1" w:styleId="F7088A3D8FAB44AC96A932438061CC19">
    <w:name w:val="F7088A3D8FAB44AC96A932438061CC19"/>
  </w:style>
  <w:style w:type="paragraph" w:customStyle="1" w:styleId="66CF9B353738465D91DCA794F825CAC2">
    <w:name w:val="66CF9B353738465D91DCA794F825CAC2"/>
  </w:style>
  <w:style w:type="paragraph" w:customStyle="1" w:styleId="330B249EEEFC4E91BB7D35E4BB48B372">
    <w:name w:val="330B249EEEFC4E91BB7D35E4BB48B372"/>
  </w:style>
  <w:style w:type="paragraph" w:customStyle="1" w:styleId="0E1E56A896B94BE8B0C1FC0F40683264">
    <w:name w:val="0E1E56A896B94BE8B0C1FC0F40683264"/>
  </w:style>
  <w:style w:type="paragraph" w:customStyle="1" w:styleId="9C7A7305242F4756A453E3256185484E">
    <w:name w:val="9C7A7305242F4756A453E3256185484E"/>
  </w:style>
  <w:style w:type="paragraph" w:customStyle="1" w:styleId="3A6F983158254DEF9D5F73D6C3E790CC">
    <w:name w:val="3A6F983158254DEF9D5F73D6C3E790CC"/>
  </w:style>
  <w:style w:type="paragraph" w:customStyle="1" w:styleId="FCA5C389C9764BACA28D3D69FEF53C10">
    <w:name w:val="FCA5C389C9764BACA28D3D69FEF53C10"/>
  </w:style>
  <w:style w:type="paragraph" w:customStyle="1" w:styleId="E2CAA772FB1749E993A029CE134B02DA">
    <w:name w:val="E2CAA772FB1749E993A029CE134B02DA"/>
  </w:style>
  <w:style w:type="paragraph" w:customStyle="1" w:styleId="CCA3DF28AF324BDEAA64B333A1E0EB56">
    <w:name w:val="CCA3DF28AF324BDEAA64B333A1E0EB56"/>
  </w:style>
  <w:style w:type="paragraph" w:customStyle="1" w:styleId="9F90E3CBE1AB4E0F86D9979D72237CB4">
    <w:name w:val="9F90E3CBE1AB4E0F86D9979D72237CB4"/>
  </w:style>
  <w:style w:type="paragraph" w:customStyle="1" w:styleId="ECBE56708664425DB2E53FBF2F4CD678">
    <w:name w:val="ECBE56708664425DB2E53FBF2F4CD678"/>
  </w:style>
  <w:style w:type="paragraph" w:customStyle="1" w:styleId="A7510241AAD2484897173F202A909FC0">
    <w:name w:val="A7510241AAD2484897173F202A909FC0"/>
  </w:style>
  <w:style w:type="paragraph" w:customStyle="1" w:styleId="3AE31275F9FA44C18DF24ABB52C4C1CD">
    <w:name w:val="3AE31275F9FA44C18DF24ABB52C4C1CD"/>
  </w:style>
  <w:style w:type="paragraph" w:customStyle="1" w:styleId="C07F7132CF1242C1BB2B5FF2C154712C">
    <w:name w:val="C07F7132CF1242C1BB2B5FF2C154712C"/>
  </w:style>
  <w:style w:type="paragraph" w:customStyle="1" w:styleId="985EC903CA424F72B76582BD8375A2BB">
    <w:name w:val="985EC903CA424F72B76582BD8375A2BB"/>
  </w:style>
  <w:style w:type="paragraph" w:customStyle="1" w:styleId="2A6DCB50DD534C5BA84A11930560540C">
    <w:name w:val="2A6DCB50DD534C5BA84A11930560540C"/>
  </w:style>
  <w:style w:type="paragraph" w:customStyle="1" w:styleId="5681672061614750B54CB64DE70A1361">
    <w:name w:val="5681672061614750B54CB64DE70A1361"/>
  </w:style>
  <w:style w:type="paragraph" w:customStyle="1" w:styleId="41FA7C9134D5404B964360862E5CDC60">
    <w:name w:val="41FA7C9134D5404B964360862E5CDC60"/>
  </w:style>
  <w:style w:type="paragraph" w:customStyle="1" w:styleId="2F440B5C6BBC4C01ABA8CC6DEF909C8D">
    <w:name w:val="2F440B5C6BBC4C01ABA8CC6DEF909C8D"/>
  </w:style>
  <w:style w:type="paragraph" w:customStyle="1" w:styleId="785582141DEA489C90765ED38F522B3B">
    <w:name w:val="785582141DEA489C90765ED38F522B3B"/>
  </w:style>
  <w:style w:type="paragraph" w:customStyle="1" w:styleId="B30D1D9A53AA42D8B07E3D7E4D8CDAA4">
    <w:name w:val="B30D1D9A53AA42D8B07E3D7E4D8CDAA4"/>
  </w:style>
  <w:style w:type="paragraph" w:customStyle="1" w:styleId="D1BC1CA47BCF427DA5DECB60BC212D97">
    <w:name w:val="D1BC1CA47BCF427DA5DECB60BC212D97"/>
  </w:style>
  <w:style w:type="paragraph" w:customStyle="1" w:styleId="B1DEBEA35F66493F967232FD6DEBE493">
    <w:name w:val="B1DEBEA35F66493F967232FD6DEBE493"/>
  </w:style>
  <w:style w:type="paragraph" w:customStyle="1" w:styleId="6C562B05FC2242499FDB9DCCE47A0A01">
    <w:name w:val="6C562B05FC2242499FDB9DCCE47A0A01"/>
  </w:style>
  <w:style w:type="paragraph" w:customStyle="1" w:styleId="C173865C0331485B9629FBC7DC375448">
    <w:name w:val="C173865C0331485B9629FBC7DC375448"/>
  </w:style>
  <w:style w:type="paragraph" w:customStyle="1" w:styleId="17D5461FBC534A28A72A855A97EBE575">
    <w:name w:val="17D5461FBC534A28A72A855A97EBE575"/>
  </w:style>
  <w:style w:type="paragraph" w:customStyle="1" w:styleId="D0542F9BA2D24D2CB759B114196C9A5F">
    <w:name w:val="D0542F9BA2D24D2CB759B114196C9A5F"/>
  </w:style>
  <w:style w:type="paragraph" w:customStyle="1" w:styleId="C657389D9313411192FFDB616407940B">
    <w:name w:val="C657389D9313411192FFDB616407940B"/>
  </w:style>
  <w:style w:type="paragraph" w:customStyle="1" w:styleId="9B0715B516ED46B0863A30B61CC40A74">
    <w:name w:val="9B0715B516ED46B0863A30B61CC40A74"/>
  </w:style>
  <w:style w:type="paragraph" w:customStyle="1" w:styleId="DEDB6357ACA04CB39C37090E25AFBA08">
    <w:name w:val="DEDB6357ACA04CB39C37090E25AFBA08"/>
  </w:style>
  <w:style w:type="paragraph" w:customStyle="1" w:styleId="38335CCF9D554D029CA67B194EBBA84F">
    <w:name w:val="38335CCF9D554D029CA67B194EBBA84F"/>
  </w:style>
  <w:style w:type="paragraph" w:customStyle="1" w:styleId="BC51E40AB52A44B9935CF2FE0C7A845B">
    <w:name w:val="BC51E40AB52A44B9935CF2FE0C7A845B"/>
  </w:style>
  <w:style w:type="paragraph" w:customStyle="1" w:styleId="0AF38377836346D5BDF3EC4E3806A77A">
    <w:name w:val="0AF38377836346D5BDF3EC4E3806A77A"/>
  </w:style>
  <w:style w:type="paragraph" w:customStyle="1" w:styleId="E1E117FFF07D4D5B89C258DE75C6AEB1">
    <w:name w:val="E1E117FFF07D4D5B89C258DE75C6AEB1"/>
  </w:style>
  <w:style w:type="paragraph" w:customStyle="1" w:styleId="48CD06C75C33455BB56D315A6066100D">
    <w:name w:val="48CD06C75C33455BB56D315A6066100D"/>
  </w:style>
  <w:style w:type="paragraph" w:customStyle="1" w:styleId="BBDF4F6621CB4BD19460043CDFED2817">
    <w:name w:val="BBDF4F6621CB4BD19460043CDFED2817"/>
  </w:style>
  <w:style w:type="paragraph" w:customStyle="1" w:styleId="F0E80765B60E4FFCB877841FF3EC58C1">
    <w:name w:val="F0E80765B60E4FFCB877841FF3EC58C1"/>
  </w:style>
  <w:style w:type="paragraph" w:customStyle="1" w:styleId="EDF7FE8E9D63478C900F137A5AEE7859">
    <w:name w:val="EDF7FE8E9D63478C900F137A5AEE7859"/>
  </w:style>
  <w:style w:type="paragraph" w:customStyle="1" w:styleId="48CF16E44C7F43CE9569D78E1F1D9B6A">
    <w:name w:val="48CF16E44C7F43CE9569D78E1F1D9B6A"/>
  </w:style>
  <w:style w:type="paragraph" w:customStyle="1" w:styleId="26A576F90677488E9734DA44E03B880A">
    <w:name w:val="26A576F90677488E9734DA44E03B880A"/>
  </w:style>
  <w:style w:type="paragraph" w:customStyle="1" w:styleId="8C6DE79E4FD44218A3E52AC3A6B5F0F0">
    <w:name w:val="8C6DE79E4FD44218A3E52AC3A6B5F0F0"/>
  </w:style>
  <w:style w:type="paragraph" w:customStyle="1" w:styleId="CC5DEC89B69D43A79DA9D0F3D663C211">
    <w:name w:val="CC5DEC89B69D43A79DA9D0F3D663C211"/>
  </w:style>
  <w:style w:type="paragraph" w:customStyle="1" w:styleId="E76C99F5005944BE9D297F30C1F1E170">
    <w:name w:val="E76C99F5005944BE9D297F30C1F1E170"/>
  </w:style>
  <w:style w:type="paragraph" w:customStyle="1" w:styleId="103B39014CA44B7CB85715C67024EA2C">
    <w:name w:val="103B39014CA44B7CB85715C67024EA2C"/>
  </w:style>
  <w:style w:type="paragraph" w:customStyle="1" w:styleId="02FA631E77DA4E96B3C0385CAF5889E2">
    <w:name w:val="02FA631E77DA4E96B3C0385CAF5889E2"/>
  </w:style>
  <w:style w:type="paragraph" w:customStyle="1" w:styleId="52CA1D698F5349F79A7F71C35D82E293">
    <w:name w:val="52CA1D698F5349F79A7F71C35D82E293"/>
  </w:style>
  <w:style w:type="paragraph" w:customStyle="1" w:styleId="A9EB07633B8A4A4DA07FD3305875E613">
    <w:name w:val="A9EB07633B8A4A4DA07FD3305875E613"/>
  </w:style>
  <w:style w:type="paragraph" w:customStyle="1" w:styleId="4EF81AB4558543D3A5A2BA3F13895391">
    <w:name w:val="4EF81AB4558543D3A5A2BA3F13895391"/>
  </w:style>
  <w:style w:type="paragraph" w:customStyle="1" w:styleId="202449814B8D4B19912E7902D276B11B">
    <w:name w:val="202449814B8D4B19912E7902D276B11B"/>
  </w:style>
  <w:style w:type="paragraph" w:customStyle="1" w:styleId="872C55175C8E4954A57F8B9CF759D1B9">
    <w:name w:val="872C55175C8E4954A57F8B9CF759D1B9"/>
  </w:style>
  <w:style w:type="paragraph" w:customStyle="1" w:styleId="AE958678DB1A4D17AD0E7501A8E23F51">
    <w:name w:val="AE958678DB1A4D17AD0E7501A8E23F51"/>
  </w:style>
  <w:style w:type="paragraph" w:customStyle="1" w:styleId="6CBCDA43D278410DBCF966932F7E0956">
    <w:name w:val="6CBCDA43D278410DBCF966932F7E0956"/>
  </w:style>
  <w:style w:type="paragraph" w:customStyle="1" w:styleId="17140750B87F4C42A713CC4875BDE595">
    <w:name w:val="17140750B87F4C42A713CC4875BDE595"/>
  </w:style>
  <w:style w:type="paragraph" w:customStyle="1" w:styleId="CB97A5F7FA8F432F9BFC2EB622090DF0">
    <w:name w:val="CB97A5F7FA8F432F9BFC2EB622090DF0"/>
  </w:style>
  <w:style w:type="paragraph" w:customStyle="1" w:styleId="60144054F6A34179AC2B2920AC72E71A">
    <w:name w:val="60144054F6A34179AC2B2920AC72E71A"/>
  </w:style>
  <w:style w:type="paragraph" w:customStyle="1" w:styleId="8F67018A537C489DA4A725AE8AC7F430">
    <w:name w:val="8F67018A537C489DA4A725AE8AC7F430"/>
  </w:style>
  <w:style w:type="paragraph" w:customStyle="1" w:styleId="D2140EB679624CBE88FB894464874AE7">
    <w:name w:val="D2140EB679624CBE88FB894464874AE7"/>
  </w:style>
  <w:style w:type="paragraph" w:customStyle="1" w:styleId="6595969F54194A3FA43CB3CC1E4DD9F8">
    <w:name w:val="6595969F54194A3FA43CB3CC1E4DD9F8"/>
  </w:style>
  <w:style w:type="paragraph" w:customStyle="1" w:styleId="412ACD55F7354DB7B11A40338958DADA">
    <w:name w:val="412ACD55F7354DB7B11A40338958DADA"/>
  </w:style>
  <w:style w:type="paragraph" w:customStyle="1" w:styleId="BB36DFFFC5AD4A83B08F9F68728688AF">
    <w:name w:val="BB36DFFFC5AD4A83B08F9F68728688AF"/>
  </w:style>
  <w:style w:type="paragraph" w:customStyle="1" w:styleId="DB010E2B65F8466DA1868D24E400354B">
    <w:name w:val="DB010E2B65F8466DA1868D24E400354B"/>
  </w:style>
  <w:style w:type="paragraph" w:customStyle="1" w:styleId="1849AB98C26C45A8ABF492A26E51494D">
    <w:name w:val="1849AB98C26C45A8ABF492A26E51494D"/>
  </w:style>
  <w:style w:type="paragraph" w:customStyle="1" w:styleId="332731AE1FAD40B7ABDA358438F37258">
    <w:name w:val="332731AE1FAD40B7ABDA358438F37258"/>
  </w:style>
  <w:style w:type="paragraph" w:customStyle="1" w:styleId="432D31D3E85D4760BF9DBD8396155C01">
    <w:name w:val="432D31D3E85D4760BF9DBD8396155C01"/>
  </w:style>
  <w:style w:type="paragraph" w:customStyle="1" w:styleId="DF3EB5214B1640D0A753A0118CB92D27">
    <w:name w:val="DF3EB5214B1640D0A753A0118CB92D27"/>
  </w:style>
  <w:style w:type="paragraph" w:customStyle="1" w:styleId="B9A99E2E733842B4A5C638238E73BB86">
    <w:name w:val="B9A99E2E733842B4A5C638238E73BB86"/>
  </w:style>
  <w:style w:type="paragraph" w:customStyle="1" w:styleId="0440B6CE76564317A21D50B3D084B3BB">
    <w:name w:val="0440B6CE76564317A21D50B3D084B3BB"/>
  </w:style>
  <w:style w:type="paragraph" w:customStyle="1" w:styleId="580323DF44CF4A9A9827DF5EF6918FAC">
    <w:name w:val="580323DF44CF4A9A9827DF5EF6918FAC"/>
  </w:style>
  <w:style w:type="paragraph" w:customStyle="1" w:styleId="CF03F7F0E9A540B7A82CDBA7A6242522">
    <w:name w:val="CF03F7F0E9A540B7A82CDBA7A6242522"/>
  </w:style>
  <w:style w:type="paragraph" w:customStyle="1" w:styleId="3C1DB7DBFB53409B8A868F7BF3274B5B">
    <w:name w:val="3C1DB7DBFB53409B8A868F7BF3274B5B"/>
  </w:style>
  <w:style w:type="paragraph" w:customStyle="1" w:styleId="63203F66F86648C992BDE5B82FEC5C4F">
    <w:name w:val="63203F66F86648C992BDE5B82FEC5C4F"/>
  </w:style>
  <w:style w:type="paragraph" w:customStyle="1" w:styleId="3EF919951E0A41868B3058A5CD94BEBD">
    <w:name w:val="3EF919951E0A41868B3058A5CD94BEBD"/>
  </w:style>
  <w:style w:type="paragraph" w:customStyle="1" w:styleId="A3D9A50406AF487BA1C9EFF8424C6594">
    <w:name w:val="A3D9A50406AF487BA1C9EFF8424C6594"/>
  </w:style>
  <w:style w:type="paragraph" w:customStyle="1" w:styleId="0B24BFFFA29D44EF84133ECF1DCEAF0E">
    <w:name w:val="0B24BFFFA29D44EF84133ECF1DCEAF0E"/>
  </w:style>
  <w:style w:type="paragraph" w:customStyle="1" w:styleId="490AC36EF64741AC8514A02490FC1166">
    <w:name w:val="490AC36EF64741AC8514A02490FC1166"/>
  </w:style>
  <w:style w:type="paragraph" w:customStyle="1" w:styleId="4A007F9045914554B8BFA64B42038F96">
    <w:name w:val="4A007F9045914554B8BFA64B42038F96"/>
  </w:style>
  <w:style w:type="paragraph" w:customStyle="1" w:styleId="3C43491870C9454C8EC6CC17A367EF46">
    <w:name w:val="3C43491870C9454C8EC6CC17A367EF46"/>
  </w:style>
  <w:style w:type="paragraph" w:customStyle="1" w:styleId="82A9BE32EE074330B13A1AE6FD1345AB">
    <w:name w:val="82A9BE32EE074330B13A1AE6FD1345AB"/>
  </w:style>
  <w:style w:type="paragraph" w:customStyle="1" w:styleId="FC9B7A0B14FE45A1872F691672BD0F21">
    <w:name w:val="FC9B7A0B14FE45A1872F691672BD0F21"/>
  </w:style>
  <w:style w:type="paragraph" w:customStyle="1" w:styleId="651E264B0CA54116BF46C1FEE2F6381F">
    <w:name w:val="651E264B0CA54116BF46C1FEE2F6381F"/>
  </w:style>
  <w:style w:type="paragraph" w:customStyle="1" w:styleId="759CBD8FC6EC4170997142BCB82E4473">
    <w:name w:val="759CBD8FC6EC4170997142BCB82E4473"/>
  </w:style>
  <w:style w:type="paragraph" w:customStyle="1" w:styleId="8790C718D999489E81E97E368FA2C797">
    <w:name w:val="8790C718D999489E81E97E368FA2C797"/>
  </w:style>
  <w:style w:type="paragraph" w:customStyle="1" w:styleId="E72CDFC355E04F2BBA23ABADD1489707">
    <w:name w:val="E72CDFC355E04F2BBA23ABADD1489707"/>
  </w:style>
  <w:style w:type="paragraph" w:customStyle="1" w:styleId="C6093C18FDB64F1D886C3C1ECBE1F6AF">
    <w:name w:val="C6093C18FDB64F1D886C3C1ECBE1F6AF"/>
  </w:style>
  <w:style w:type="paragraph" w:customStyle="1" w:styleId="1D94886FDAE944EEBFA914D6AC9C316A">
    <w:name w:val="1D94886FDAE944EEBFA914D6AC9C316A"/>
  </w:style>
  <w:style w:type="paragraph" w:customStyle="1" w:styleId="1E8217B097044D74AE7BA11150568354">
    <w:name w:val="1E8217B097044D74AE7BA11150568354"/>
  </w:style>
  <w:style w:type="paragraph" w:customStyle="1" w:styleId="0F892D7B364B41DABE89610A823F77C7">
    <w:name w:val="0F892D7B364B41DABE89610A823F77C7"/>
  </w:style>
  <w:style w:type="paragraph" w:customStyle="1" w:styleId="064C9E1ACA1E4BCDA66759B1F24EC008">
    <w:name w:val="064C9E1ACA1E4BCDA66759B1F24EC008"/>
  </w:style>
  <w:style w:type="paragraph" w:customStyle="1" w:styleId="3637C96405064342B25BEB6B0F46DE4A">
    <w:name w:val="3637C96405064342B25BEB6B0F46DE4A"/>
  </w:style>
  <w:style w:type="paragraph" w:customStyle="1" w:styleId="44A8F29F65A0483C9C1E64660BBA23D9">
    <w:name w:val="44A8F29F65A0483C9C1E64660BBA23D9"/>
  </w:style>
  <w:style w:type="paragraph" w:customStyle="1" w:styleId="F06C0B8C089947BB841621FF6C264498">
    <w:name w:val="F06C0B8C089947BB841621FF6C264498"/>
  </w:style>
  <w:style w:type="paragraph" w:customStyle="1" w:styleId="14EAF50B98BF429FA6EC8D380F522825">
    <w:name w:val="14EAF50B98BF429FA6EC8D380F522825"/>
  </w:style>
  <w:style w:type="paragraph" w:customStyle="1" w:styleId="077833DD22C949E1B1AD563F8984923B">
    <w:name w:val="077833DD22C949E1B1AD563F8984923B"/>
  </w:style>
  <w:style w:type="paragraph" w:customStyle="1" w:styleId="A0946C43D66A4FA1B0EAE6331B1EDCB0">
    <w:name w:val="A0946C43D66A4FA1B0EAE6331B1EDCB0"/>
  </w:style>
  <w:style w:type="paragraph" w:customStyle="1" w:styleId="906F4FCC01B64EBA9B3A2F7323AB35D9">
    <w:name w:val="906F4FCC01B64EBA9B3A2F7323AB35D9"/>
  </w:style>
  <w:style w:type="paragraph" w:customStyle="1" w:styleId="C48BB461945A409D897F2419EF9AD01E">
    <w:name w:val="C48BB461945A409D897F2419EF9AD01E"/>
  </w:style>
  <w:style w:type="paragraph" w:customStyle="1" w:styleId="A812991DDCE74C2C9D0BE782B3CB7CA4">
    <w:name w:val="A812991DDCE74C2C9D0BE782B3CB7CA4"/>
  </w:style>
  <w:style w:type="paragraph" w:customStyle="1" w:styleId="4893E3C3AB8E4C12BD6EA2A9AA0C04F0">
    <w:name w:val="4893E3C3AB8E4C12BD6EA2A9AA0C04F0"/>
  </w:style>
  <w:style w:type="paragraph" w:customStyle="1" w:styleId="61CCB868E12740439CCF62A5B8E4C6C1">
    <w:name w:val="61CCB868E12740439CCF62A5B8E4C6C1"/>
  </w:style>
  <w:style w:type="paragraph" w:customStyle="1" w:styleId="11D1B5C11BFF4863A49A1D8154D9A453">
    <w:name w:val="11D1B5C11BFF4863A49A1D8154D9A453"/>
  </w:style>
  <w:style w:type="paragraph" w:customStyle="1" w:styleId="17A02F42FC01442B8B131B026200D124">
    <w:name w:val="17A02F42FC01442B8B131B026200D124"/>
  </w:style>
  <w:style w:type="paragraph" w:customStyle="1" w:styleId="E63CBB6174CD4D40A717D6B71DFE95D2">
    <w:name w:val="E63CBB6174CD4D40A717D6B71DFE95D2"/>
  </w:style>
  <w:style w:type="paragraph" w:customStyle="1" w:styleId="EF3EF1B44C1C4F1FBD3225A1CDD6445F">
    <w:name w:val="EF3EF1B44C1C4F1FBD3225A1CDD6445F"/>
  </w:style>
  <w:style w:type="paragraph" w:customStyle="1" w:styleId="A3C3B7808DD74E82802DA0CFE0A19154">
    <w:name w:val="A3C3B7808DD74E82802DA0CFE0A19154"/>
  </w:style>
  <w:style w:type="paragraph" w:customStyle="1" w:styleId="556F53F1C87C47758FCDF78BD95F922B">
    <w:name w:val="556F53F1C87C47758FCDF78BD95F922B"/>
  </w:style>
  <w:style w:type="paragraph" w:customStyle="1" w:styleId="AFA0665AAC0D41B5A3F3B9E7EB659A77">
    <w:name w:val="AFA0665AAC0D41B5A3F3B9E7EB659A77"/>
  </w:style>
  <w:style w:type="paragraph" w:customStyle="1" w:styleId="B15D4EBB2C3946698EA74968682712F1">
    <w:name w:val="B15D4EBB2C3946698EA74968682712F1"/>
  </w:style>
  <w:style w:type="paragraph" w:customStyle="1" w:styleId="E7A33000405947C3A0B41AE88A3AF7BA">
    <w:name w:val="E7A33000405947C3A0B41AE88A3AF7BA"/>
  </w:style>
  <w:style w:type="paragraph" w:customStyle="1" w:styleId="56F9D7C7480F4F0F89B73EFDFD5C4B0B">
    <w:name w:val="56F9D7C7480F4F0F89B73EFDFD5C4B0B"/>
  </w:style>
  <w:style w:type="paragraph" w:customStyle="1" w:styleId="CA24E3BA3CD1463BA8B69FF152249206">
    <w:name w:val="CA24E3BA3CD1463BA8B69FF152249206"/>
  </w:style>
  <w:style w:type="paragraph" w:customStyle="1" w:styleId="FC09BDAC6CE44A9FAFE9FFBE03F95559">
    <w:name w:val="FC09BDAC6CE44A9FAFE9FFBE03F95559"/>
  </w:style>
  <w:style w:type="paragraph" w:customStyle="1" w:styleId="1B684F34E3694E18A7EC22E1146CBC89">
    <w:name w:val="1B684F34E3694E18A7EC22E1146CBC89"/>
  </w:style>
  <w:style w:type="paragraph" w:customStyle="1" w:styleId="F052FC4CDC714BB697FBBEFAB6B21561">
    <w:name w:val="F052FC4CDC714BB697FBBEFAB6B21561"/>
  </w:style>
  <w:style w:type="paragraph" w:customStyle="1" w:styleId="182769CB45B74BA18B6CA2BB30DBC26D">
    <w:name w:val="182769CB45B74BA18B6CA2BB30DBC26D"/>
  </w:style>
  <w:style w:type="paragraph" w:customStyle="1" w:styleId="7AB36F6800AE4BA6B5B5B01FF6CC54B5">
    <w:name w:val="7AB36F6800AE4BA6B5B5B01FF6CC54B5"/>
  </w:style>
  <w:style w:type="paragraph" w:customStyle="1" w:styleId="09EB7E0E90F147CCB08BCFF4FA547369">
    <w:name w:val="09EB7E0E90F147CCB08BCFF4FA547369"/>
  </w:style>
  <w:style w:type="paragraph" w:customStyle="1" w:styleId="9095DC176BF44B97A1C220688BF942FA">
    <w:name w:val="9095DC176BF44B97A1C220688BF942FA"/>
  </w:style>
  <w:style w:type="paragraph" w:customStyle="1" w:styleId="3F403A8536FD47C4AD311F8E100C92D4">
    <w:name w:val="3F403A8536FD47C4AD311F8E100C92D4"/>
  </w:style>
  <w:style w:type="paragraph" w:customStyle="1" w:styleId="0D12DB53788F493BAF813EAC56CA5032">
    <w:name w:val="0D12DB53788F493BAF813EAC56CA5032"/>
  </w:style>
  <w:style w:type="paragraph" w:customStyle="1" w:styleId="EBC625F441FD4707B37EDC2F68DC27DA">
    <w:name w:val="EBC625F441FD4707B37EDC2F68DC27DA"/>
  </w:style>
  <w:style w:type="paragraph" w:customStyle="1" w:styleId="67F9149F4271428DA4A3563C729353BF">
    <w:name w:val="67F9149F4271428DA4A3563C729353BF"/>
  </w:style>
  <w:style w:type="paragraph" w:customStyle="1" w:styleId="8F8A17C10BF04108B6F5C5273C42CF74">
    <w:name w:val="8F8A17C10BF04108B6F5C5273C42CF74"/>
  </w:style>
  <w:style w:type="paragraph" w:customStyle="1" w:styleId="09CBAFB59DCC4B299443504A6D1FDA6B">
    <w:name w:val="09CBAFB59DCC4B299443504A6D1FDA6B"/>
  </w:style>
  <w:style w:type="paragraph" w:customStyle="1" w:styleId="8952CAC66AB84F8FB46043A389B6E998">
    <w:name w:val="8952CAC66AB84F8FB46043A389B6E998"/>
  </w:style>
  <w:style w:type="paragraph" w:customStyle="1" w:styleId="E31E9236221F497FB88B12DBB1E53B9E">
    <w:name w:val="E31E9236221F497FB88B12DBB1E53B9E"/>
  </w:style>
  <w:style w:type="paragraph" w:customStyle="1" w:styleId="6714E4329A8B41AD93ACA7E8810F6A50">
    <w:name w:val="6714E4329A8B41AD93ACA7E8810F6A50"/>
  </w:style>
  <w:style w:type="paragraph" w:customStyle="1" w:styleId="F643644A15CE41A2B8B5919DC55A9FA9">
    <w:name w:val="F643644A15CE41A2B8B5919DC55A9FA9"/>
  </w:style>
  <w:style w:type="paragraph" w:customStyle="1" w:styleId="541C854674AD4DFCBA371688E322CCF6">
    <w:name w:val="541C854674AD4DFCBA371688E322CCF6"/>
  </w:style>
  <w:style w:type="paragraph" w:customStyle="1" w:styleId="B917FDCE4DA944778D8CA0E8AD892190">
    <w:name w:val="B917FDCE4DA944778D8CA0E8AD892190"/>
  </w:style>
  <w:style w:type="paragraph" w:customStyle="1" w:styleId="358883F4AAE04525BC46318BAE54E84A">
    <w:name w:val="358883F4AAE04525BC46318BAE54E84A"/>
  </w:style>
  <w:style w:type="paragraph" w:customStyle="1" w:styleId="B9B5FB4287734302BEC0B804F3F7A15C">
    <w:name w:val="B9B5FB4287734302BEC0B804F3F7A15C"/>
  </w:style>
  <w:style w:type="paragraph" w:customStyle="1" w:styleId="944C2C8BF3B24968A8B9BA5A24774ADD">
    <w:name w:val="944C2C8BF3B24968A8B9BA5A24774ADD"/>
  </w:style>
  <w:style w:type="paragraph" w:customStyle="1" w:styleId="61CB80A29802457E9857FABE91C5ACC7">
    <w:name w:val="61CB80A29802457E9857FABE91C5ACC7"/>
  </w:style>
  <w:style w:type="paragraph" w:customStyle="1" w:styleId="04F2A32618F3401AA5C179A270A20794">
    <w:name w:val="04F2A32618F3401AA5C179A270A20794"/>
  </w:style>
  <w:style w:type="paragraph" w:customStyle="1" w:styleId="CA7903942D05413D894C6CF5A6F60B30">
    <w:name w:val="CA7903942D05413D894C6CF5A6F60B30"/>
  </w:style>
  <w:style w:type="paragraph" w:customStyle="1" w:styleId="BE31FF5486E24969ABB60DECC1A76464">
    <w:name w:val="BE31FF5486E24969ABB60DECC1A76464"/>
  </w:style>
  <w:style w:type="paragraph" w:customStyle="1" w:styleId="0BD6C17908584693A5402637C91990A9">
    <w:name w:val="0BD6C17908584693A5402637C91990A9"/>
  </w:style>
  <w:style w:type="paragraph" w:customStyle="1" w:styleId="B65373C12C13477CAABA6738C9A60432">
    <w:name w:val="B65373C12C13477CAABA6738C9A60432"/>
  </w:style>
  <w:style w:type="paragraph" w:customStyle="1" w:styleId="6E966093A8D74FDFBF529E940430980B">
    <w:name w:val="6E966093A8D74FDFBF529E940430980B"/>
  </w:style>
  <w:style w:type="paragraph" w:customStyle="1" w:styleId="3FBF8B96246C4E1CA0A7885B9D19447B">
    <w:name w:val="3FBF8B96246C4E1CA0A7885B9D19447B"/>
  </w:style>
  <w:style w:type="paragraph" w:customStyle="1" w:styleId="A58775F864E445FF9C829457517A336E">
    <w:name w:val="A58775F864E445FF9C829457517A336E"/>
  </w:style>
  <w:style w:type="paragraph" w:customStyle="1" w:styleId="A032088B63A24B7B89C6A3CBA8CA0679">
    <w:name w:val="A032088B63A24B7B89C6A3CBA8CA0679"/>
  </w:style>
  <w:style w:type="paragraph" w:customStyle="1" w:styleId="60AC601F0B6F4EA1B5194CE75EE5BF99">
    <w:name w:val="60AC601F0B6F4EA1B5194CE75EE5BF99"/>
  </w:style>
  <w:style w:type="paragraph" w:customStyle="1" w:styleId="3CAA06CE0F384B3F94267D12AFB286CB">
    <w:name w:val="3CAA06CE0F384B3F94267D12AFB286CB"/>
  </w:style>
  <w:style w:type="paragraph" w:customStyle="1" w:styleId="F4F14C4D1387459E8D7F41FF38CD23F5">
    <w:name w:val="F4F14C4D1387459E8D7F41FF38CD23F5"/>
  </w:style>
  <w:style w:type="paragraph" w:customStyle="1" w:styleId="F57E9F44D77848F5A93CB6BC3D0CDEC4">
    <w:name w:val="F57E9F44D77848F5A93CB6BC3D0CDEC4"/>
  </w:style>
  <w:style w:type="paragraph" w:customStyle="1" w:styleId="F0ED9BB7A41F42549075F15B4812D742">
    <w:name w:val="F0ED9BB7A41F42549075F15B4812D742"/>
  </w:style>
  <w:style w:type="paragraph" w:customStyle="1" w:styleId="6D9BAB34577E45B39594C637380C4CDF">
    <w:name w:val="6D9BAB34577E45B39594C637380C4CDF"/>
  </w:style>
  <w:style w:type="paragraph" w:customStyle="1" w:styleId="69195B529EC445F8B2FCB17C1F631FE8">
    <w:name w:val="69195B529EC445F8B2FCB17C1F631FE8"/>
  </w:style>
  <w:style w:type="paragraph" w:customStyle="1" w:styleId="B0B7AD97B9E447D38F22051F11A3DA60">
    <w:name w:val="B0B7AD97B9E447D38F22051F11A3DA60"/>
  </w:style>
  <w:style w:type="paragraph" w:customStyle="1" w:styleId="94B3C4196ECE44CA975B881E936F8430">
    <w:name w:val="94B3C4196ECE44CA975B881E936F8430"/>
  </w:style>
  <w:style w:type="paragraph" w:customStyle="1" w:styleId="77AA6F9943094B6588FA6DDAF4A0031C">
    <w:name w:val="77AA6F9943094B6588FA6DDAF4A0031C"/>
  </w:style>
  <w:style w:type="paragraph" w:customStyle="1" w:styleId="09E75B699FD34729A1D9C9713D00ABB4">
    <w:name w:val="09E75B699FD34729A1D9C9713D00ABB4"/>
  </w:style>
  <w:style w:type="paragraph" w:customStyle="1" w:styleId="F13C5C83081F4FC3B8C7F3CCA4A9EFAC">
    <w:name w:val="F13C5C83081F4FC3B8C7F3CCA4A9EFAC"/>
  </w:style>
  <w:style w:type="paragraph" w:customStyle="1" w:styleId="53892DEB55DA41B8B16006EAC806D980">
    <w:name w:val="53892DEB55DA41B8B16006EAC806D980"/>
  </w:style>
  <w:style w:type="paragraph" w:customStyle="1" w:styleId="965853259A154250AD3A01FE1A389E43">
    <w:name w:val="965853259A154250AD3A01FE1A389E43"/>
  </w:style>
  <w:style w:type="paragraph" w:customStyle="1" w:styleId="1C711CA42B494F23891E7084E6F167F4">
    <w:name w:val="1C711CA42B494F23891E7084E6F167F4"/>
  </w:style>
  <w:style w:type="paragraph" w:customStyle="1" w:styleId="768EC57DD9634A5785CC76CE1C615764">
    <w:name w:val="768EC57DD9634A5785CC76CE1C615764"/>
  </w:style>
  <w:style w:type="paragraph" w:customStyle="1" w:styleId="EC3551723B8D4A5EA08A3692EFF44E94">
    <w:name w:val="EC3551723B8D4A5EA08A3692EFF44E94"/>
  </w:style>
  <w:style w:type="paragraph" w:customStyle="1" w:styleId="439AE9DBEC18499B98A37AC569CADB1C">
    <w:name w:val="439AE9DBEC18499B98A37AC569CADB1C"/>
  </w:style>
  <w:style w:type="paragraph" w:customStyle="1" w:styleId="7594595C17CD47399F7D9D53B1D2A4A6">
    <w:name w:val="7594595C17CD47399F7D9D53B1D2A4A6"/>
  </w:style>
  <w:style w:type="paragraph" w:customStyle="1" w:styleId="5853B2A5AA7A48228D6556716D99DC64">
    <w:name w:val="5853B2A5AA7A48228D6556716D99DC64"/>
  </w:style>
  <w:style w:type="paragraph" w:customStyle="1" w:styleId="BAE4CE7B246A4CD3A8BAFE6B20931E20">
    <w:name w:val="BAE4CE7B246A4CD3A8BAFE6B20931E20"/>
  </w:style>
  <w:style w:type="paragraph" w:customStyle="1" w:styleId="B992E259000C49558FDF4E4B924BAA56">
    <w:name w:val="B992E259000C49558FDF4E4B924BAA56"/>
  </w:style>
  <w:style w:type="paragraph" w:customStyle="1" w:styleId="FEF1924E969547199FD7878627197CEC">
    <w:name w:val="FEF1924E969547199FD7878627197CEC"/>
  </w:style>
  <w:style w:type="paragraph" w:customStyle="1" w:styleId="CB4C315A05AF45EE93EAEB954CFCCA87">
    <w:name w:val="CB4C315A05AF45EE93EAEB954CFCCA87"/>
  </w:style>
  <w:style w:type="paragraph" w:customStyle="1" w:styleId="EA70B36BBF1740CCBCD138B2C7A1030E">
    <w:name w:val="EA70B36BBF1740CCBCD138B2C7A1030E"/>
  </w:style>
  <w:style w:type="paragraph" w:customStyle="1" w:styleId="1952F741A80543A88131374D5BB0408B">
    <w:name w:val="1952F741A80543A88131374D5BB0408B"/>
  </w:style>
  <w:style w:type="paragraph" w:customStyle="1" w:styleId="44DE18304852412AB20CD32D4F3C32A0">
    <w:name w:val="44DE18304852412AB20CD32D4F3C32A0"/>
  </w:style>
  <w:style w:type="paragraph" w:customStyle="1" w:styleId="3E95763986E042A6A6A2A7798AB44E89">
    <w:name w:val="3E95763986E042A6A6A2A7798AB44E89"/>
  </w:style>
  <w:style w:type="paragraph" w:customStyle="1" w:styleId="801D604159A645D38BFB3B01088B12BA">
    <w:name w:val="801D604159A645D38BFB3B01088B12BA"/>
  </w:style>
  <w:style w:type="paragraph" w:customStyle="1" w:styleId="B2EC1C412515421BA2426C6D56B0B7F7">
    <w:name w:val="B2EC1C412515421BA2426C6D56B0B7F7"/>
  </w:style>
  <w:style w:type="paragraph" w:customStyle="1" w:styleId="15B9AA1395104D56BD298CFC1DB8651C">
    <w:name w:val="15B9AA1395104D56BD298CFC1DB8651C"/>
  </w:style>
  <w:style w:type="paragraph" w:customStyle="1" w:styleId="F8F807DADF624A89973DE2C3EE23E999">
    <w:name w:val="F8F807DADF624A89973DE2C3EE23E999"/>
  </w:style>
  <w:style w:type="paragraph" w:customStyle="1" w:styleId="234A4BFB988F4F6E9E77EB4797C5850A">
    <w:name w:val="234A4BFB988F4F6E9E77EB4797C5850A"/>
  </w:style>
  <w:style w:type="paragraph" w:customStyle="1" w:styleId="880F24A8BC514871A7D1E973F4358604">
    <w:name w:val="880F24A8BC514871A7D1E973F4358604"/>
  </w:style>
  <w:style w:type="paragraph" w:customStyle="1" w:styleId="040E28B1AAF94457AFB7DA4E77FD9128">
    <w:name w:val="040E28B1AAF94457AFB7DA4E77FD9128"/>
  </w:style>
  <w:style w:type="paragraph" w:customStyle="1" w:styleId="E03100F2D8A2430889617C4DFA9900F7">
    <w:name w:val="E03100F2D8A2430889617C4DFA9900F7"/>
  </w:style>
  <w:style w:type="paragraph" w:customStyle="1" w:styleId="F9046A95DB4247BAAA7780B3446D6D0E">
    <w:name w:val="F9046A95DB4247BAAA7780B3446D6D0E"/>
  </w:style>
  <w:style w:type="paragraph" w:customStyle="1" w:styleId="58011E9391BB4B4BA6C03C847A07A897">
    <w:name w:val="58011E9391BB4B4BA6C03C847A07A897"/>
  </w:style>
  <w:style w:type="paragraph" w:customStyle="1" w:styleId="34A35CA9177F430684740EED6075AA5A">
    <w:name w:val="34A35CA9177F430684740EED6075AA5A"/>
  </w:style>
  <w:style w:type="paragraph" w:customStyle="1" w:styleId="C3C9969567FD42AB9CFF8E42EEF47791">
    <w:name w:val="C3C9969567FD42AB9CFF8E42EEF47791"/>
  </w:style>
  <w:style w:type="paragraph" w:customStyle="1" w:styleId="526AB8D9D2EE472CB12959DA8A6FF938">
    <w:name w:val="526AB8D9D2EE472CB12959DA8A6FF938"/>
  </w:style>
  <w:style w:type="paragraph" w:customStyle="1" w:styleId="24032A955E024808A8119CA78C8D75DE">
    <w:name w:val="24032A955E024808A8119CA78C8D75DE"/>
  </w:style>
  <w:style w:type="paragraph" w:customStyle="1" w:styleId="D323227B6D274A72B8B22389A68015FA">
    <w:name w:val="D323227B6D274A72B8B22389A68015FA"/>
  </w:style>
  <w:style w:type="paragraph" w:customStyle="1" w:styleId="0370CB03C4984F768FCCBF25F5B13945">
    <w:name w:val="0370CB03C4984F768FCCBF25F5B13945"/>
  </w:style>
  <w:style w:type="paragraph" w:customStyle="1" w:styleId="551FB6985A59482FB3BB187A800F716B">
    <w:name w:val="551FB6985A59482FB3BB187A800F716B"/>
  </w:style>
  <w:style w:type="paragraph" w:customStyle="1" w:styleId="DD4B1CA4106B457C9EC9F904368DE8E5">
    <w:name w:val="DD4B1CA4106B457C9EC9F904368DE8E5"/>
  </w:style>
  <w:style w:type="paragraph" w:customStyle="1" w:styleId="280256CFE8DF4BAA98148EE9277FABD5">
    <w:name w:val="280256CFE8DF4BAA98148EE9277FABD5"/>
  </w:style>
  <w:style w:type="paragraph" w:customStyle="1" w:styleId="598FA64A3F294B09B43EB79766D36EB9">
    <w:name w:val="598FA64A3F294B09B43EB79766D36EB9"/>
  </w:style>
  <w:style w:type="paragraph" w:customStyle="1" w:styleId="CF0548B1882842FDADFE9C24A406A747">
    <w:name w:val="CF0548B1882842FDADFE9C24A406A747"/>
  </w:style>
  <w:style w:type="paragraph" w:customStyle="1" w:styleId="857342DA6C2644BFB4C21321F43AF817">
    <w:name w:val="857342DA6C2644BFB4C21321F43AF817"/>
  </w:style>
  <w:style w:type="paragraph" w:customStyle="1" w:styleId="A35219F437D74A4B92F24E31E2037B56">
    <w:name w:val="A35219F437D74A4B92F24E31E2037B56"/>
  </w:style>
  <w:style w:type="paragraph" w:customStyle="1" w:styleId="E16B79F35609481B8996067BD55424F3">
    <w:name w:val="E16B79F35609481B8996067BD55424F3"/>
  </w:style>
  <w:style w:type="paragraph" w:customStyle="1" w:styleId="97A7F650374D41A08169337EC585A503">
    <w:name w:val="97A7F650374D41A08169337EC585A503"/>
  </w:style>
  <w:style w:type="paragraph" w:customStyle="1" w:styleId="19B908FB2A3E4C95832BA7A8D93E1283">
    <w:name w:val="19B908FB2A3E4C95832BA7A8D93E1283"/>
  </w:style>
  <w:style w:type="paragraph" w:customStyle="1" w:styleId="344FE44AE8AB4A5380B15C5781A82F47">
    <w:name w:val="344FE44AE8AB4A5380B15C5781A82F47"/>
  </w:style>
  <w:style w:type="paragraph" w:customStyle="1" w:styleId="6CE4EEE968E14223B1E2A52E14AB09AD">
    <w:name w:val="6CE4EEE968E14223B1E2A52E14AB09AD"/>
  </w:style>
  <w:style w:type="paragraph" w:customStyle="1" w:styleId="D8E5464372C2487D87E54A45DDEF0670">
    <w:name w:val="D8E5464372C2487D87E54A45DDEF0670"/>
  </w:style>
  <w:style w:type="paragraph" w:customStyle="1" w:styleId="B676DB46D16F466180D36109BC0477D9">
    <w:name w:val="B676DB46D16F466180D36109BC0477D9"/>
  </w:style>
  <w:style w:type="paragraph" w:customStyle="1" w:styleId="671E27F4FAB440B19416EB02A59F4208">
    <w:name w:val="671E27F4FAB440B19416EB02A59F4208"/>
  </w:style>
  <w:style w:type="paragraph" w:customStyle="1" w:styleId="79096A1C7EC3471C89A9698435D217AA">
    <w:name w:val="79096A1C7EC3471C89A9698435D217AA"/>
  </w:style>
  <w:style w:type="paragraph" w:customStyle="1" w:styleId="F293C0258AA34CF49EE0CA333B8A9783">
    <w:name w:val="F293C0258AA34CF49EE0CA333B8A9783"/>
  </w:style>
  <w:style w:type="paragraph" w:customStyle="1" w:styleId="B1FBAE3079C8433DA5FA723FAB9F6544">
    <w:name w:val="B1FBAE3079C8433DA5FA723FAB9F6544"/>
  </w:style>
  <w:style w:type="paragraph" w:customStyle="1" w:styleId="0095AFC7FBCA465383F7DBEA3CC06311">
    <w:name w:val="0095AFC7FBCA465383F7DBEA3CC06311"/>
  </w:style>
  <w:style w:type="paragraph" w:customStyle="1" w:styleId="52164445CE174A2782C6A190D4E9CBAF">
    <w:name w:val="52164445CE174A2782C6A190D4E9CBAF"/>
  </w:style>
  <w:style w:type="paragraph" w:customStyle="1" w:styleId="03A2D9FF907740089E7FF1208451FE67">
    <w:name w:val="03A2D9FF907740089E7FF1208451FE67"/>
  </w:style>
  <w:style w:type="paragraph" w:customStyle="1" w:styleId="FB505EF37ABE46089B96AFD5B0F0B7F0">
    <w:name w:val="FB505EF37ABE46089B96AFD5B0F0B7F0"/>
  </w:style>
  <w:style w:type="paragraph" w:customStyle="1" w:styleId="4570B998A86A4B6F83B1F1D666FA83B9">
    <w:name w:val="4570B998A86A4B6F83B1F1D666FA83B9"/>
  </w:style>
  <w:style w:type="paragraph" w:customStyle="1" w:styleId="5479D05333E34D5BAA4EC9F0E8F20135">
    <w:name w:val="5479D05333E34D5BAA4EC9F0E8F20135"/>
  </w:style>
  <w:style w:type="paragraph" w:customStyle="1" w:styleId="ABB54AF6F39F476CB8F932F0D33C4A64">
    <w:name w:val="ABB54AF6F39F476CB8F932F0D33C4A64"/>
  </w:style>
  <w:style w:type="paragraph" w:customStyle="1" w:styleId="DA4C0037488E4CA0BD22124114BEDBD9">
    <w:name w:val="DA4C0037488E4CA0BD22124114BEDBD9"/>
  </w:style>
  <w:style w:type="paragraph" w:customStyle="1" w:styleId="253B6F2D0F0A42E0856F0E3053E6B216">
    <w:name w:val="253B6F2D0F0A42E0856F0E3053E6B216"/>
  </w:style>
  <w:style w:type="paragraph" w:customStyle="1" w:styleId="CAF78BFDED844F77B6625D4B8BBE8EFA">
    <w:name w:val="CAF78BFDED844F77B6625D4B8BBE8EFA"/>
  </w:style>
  <w:style w:type="paragraph" w:customStyle="1" w:styleId="48244D4ED9B24628826F27FBCF95B51A">
    <w:name w:val="48244D4ED9B24628826F27FBCF95B51A"/>
  </w:style>
  <w:style w:type="paragraph" w:customStyle="1" w:styleId="E524B15D22D741F784E17F262858014A">
    <w:name w:val="E524B15D22D741F784E17F262858014A"/>
  </w:style>
  <w:style w:type="paragraph" w:customStyle="1" w:styleId="67654213CF1F4CBA8F44332FE0A0495C">
    <w:name w:val="67654213CF1F4CBA8F44332FE0A0495C"/>
  </w:style>
  <w:style w:type="paragraph" w:customStyle="1" w:styleId="321742DCF9AD41618C979685E90FE120">
    <w:name w:val="321742DCF9AD41618C979685E90FE120"/>
  </w:style>
  <w:style w:type="paragraph" w:customStyle="1" w:styleId="919B9B7A4D394A0AAB98AF9AE9224D8D">
    <w:name w:val="919B9B7A4D394A0AAB98AF9AE9224D8D"/>
  </w:style>
  <w:style w:type="paragraph" w:customStyle="1" w:styleId="DF97EBC8FC6A48299C3BB2AD0902CCF1">
    <w:name w:val="DF97EBC8FC6A48299C3BB2AD0902CCF1"/>
  </w:style>
  <w:style w:type="paragraph" w:customStyle="1" w:styleId="047FE93007564FE9BCE75429E8D861D6">
    <w:name w:val="047FE93007564FE9BCE75429E8D861D6"/>
  </w:style>
  <w:style w:type="paragraph" w:customStyle="1" w:styleId="E69D0776A93749EAACF26C149623D1F3">
    <w:name w:val="E69D0776A93749EAACF26C149623D1F3"/>
  </w:style>
  <w:style w:type="paragraph" w:customStyle="1" w:styleId="77B0A1FF8E774B6DAC4552D82F68A981">
    <w:name w:val="77B0A1FF8E774B6DAC4552D82F68A981"/>
  </w:style>
  <w:style w:type="paragraph" w:customStyle="1" w:styleId="A7D73F34E33C49518FB2E2667E163E17">
    <w:name w:val="A7D73F34E33C49518FB2E2667E163E17"/>
  </w:style>
  <w:style w:type="paragraph" w:customStyle="1" w:styleId="7C1F43FC1A894A1EB375367E0BBF3D1E">
    <w:name w:val="7C1F43FC1A894A1EB375367E0BBF3D1E"/>
  </w:style>
  <w:style w:type="paragraph" w:customStyle="1" w:styleId="9E8C0A57530D487BBDE89D0D20A67D3E">
    <w:name w:val="9E8C0A57530D487BBDE89D0D20A67D3E"/>
  </w:style>
  <w:style w:type="paragraph" w:customStyle="1" w:styleId="8E269FD4FB1B489F8551013E9734FD11">
    <w:name w:val="8E269FD4FB1B489F8551013E9734FD11"/>
  </w:style>
  <w:style w:type="paragraph" w:customStyle="1" w:styleId="B6DF419E0DC94E0AAF19ADB62C540512">
    <w:name w:val="B6DF419E0DC94E0AAF19ADB62C540512"/>
  </w:style>
  <w:style w:type="paragraph" w:customStyle="1" w:styleId="A663EB1BD118444C93E14C78D95C8E1B">
    <w:name w:val="A663EB1BD118444C93E14C78D95C8E1B"/>
  </w:style>
  <w:style w:type="paragraph" w:customStyle="1" w:styleId="95B8992856394949BCB34EB1E10E62D4">
    <w:name w:val="95B8992856394949BCB34EB1E10E62D4"/>
  </w:style>
  <w:style w:type="paragraph" w:customStyle="1" w:styleId="CE10766E0EC64B43B29B73085412D58B">
    <w:name w:val="CE10766E0EC64B43B29B73085412D58B"/>
  </w:style>
  <w:style w:type="paragraph" w:customStyle="1" w:styleId="0CC2C3FC22DE459D8D5208048417396A">
    <w:name w:val="0CC2C3FC22DE459D8D5208048417396A"/>
  </w:style>
  <w:style w:type="paragraph" w:customStyle="1" w:styleId="41C2C04858AA4FEAAD9E972F4B088A4B">
    <w:name w:val="41C2C04858AA4FEAAD9E972F4B088A4B"/>
  </w:style>
  <w:style w:type="paragraph" w:customStyle="1" w:styleId="A0703D7215D8499CBE9E9A6C948CAA62">
    <w:name w:val="A0703D7215D8499CBE9E9A6C948CAA62"/>
  </w:style>
  <w:style w:type="paragraph" w:customStyle="1" w:styleId="C69DB086C191462394DD92C8D4AA7F2C">
    <w:name w:val="C69DB086C191462394DD92C8D4AA7F2C"/>
  </w:style>
  <w:style w:type="paragraph" w:customStyle="1" w:styleId="0ECB42F653064F77A9BFDAD23AAC0367">
    <w:name w:val="0ECB42F653064F77A9BFDAD23AAC0367"/>
  </w:style>
  <w:style w:type="paragraph" w:customStyle="1" w:styleId="B9FB7AC14D17401A8173AAD2B636551B">
    <w:name w:val="B9FB7AC14D17401A8173AAD2B636551B"/>
  </w:style>
  <w:style w:type="paragraph" w:customStyle="1" w:styleId="DE97CAC761E545239A7B418DA67BC618">
    <w:name w:val="DE97CAC761E545239A7B418DA67BC618"/>
  </w:style>
  <w:style w:type="paragraph" w:customStyle="1" w:styleId="8FE71E7BFB254A049999B82F46991A34">
    <w:name w:val="8FE71E7BFB254A049999B82F46991A34"/>
  </w:style>
  <w:style w:type="paragraph" w:customStyle="1" w:styleId="625D545E1A4844568E143E163975650B">
    <w:name w:val="625D545E1A4844568E143E163975650B"/>
  </w:style>
  <w:style w:type="paragraph" w:customStyle="1" w:styleId="1ABFE4FB29EA48878BF5A0BDB8E2FC39">
    <w:name w:val="1ABFE4FB29EA48878BF5A0BDB8E2FC39"/>
  </w:style>
  <w:style w:type="paragraph" w:customStyle="1" w:styleId="D32021F83DE84715A8A55428033676D2">
    <w:name w:val="D32021F83DE84715A8A55428033676D2"/>
  </w:style>
  <w:style w:type="paragraph" w:customStyle="1" w:styleId="882508D998424F029DD1F7831AB64EAB">
    <w:name w:val="882508D998424F029DD1F7831AB64EAB"/>
  </w:style>
  <w:style w:type="paragraph" w:customStyle="1" w:styleId="A4667D5FD6A24665ABCB3A413275BBBE">
    <w:name w:val="A4667D5FD6A24665ABCB3A413275BBBE"/>
  </w:style>
  <w:style w:type="paragraph" w:customStyle="1" w:styleId="4352441C8E4543E8AA1E2B65C9176135">
    <w:name w:val="4352441C8E4543E8AA1E2B65C9176135"/>
  </w:style>
  <w:style w:type="paragraph" w:customStyle="1" w:styleId="9EAF1BEF9A124DBD99DC0739FEBEB254">
    <w:name w:val="9EAF1BEF9A124DBD99DC0739FEBEB254"/>
  </w:style>
  <w:style w:type="paragraph" w:customStyle="1" w:styleId="84CD1EABE47D40A98FBA4E5F09B7978C">
    <w:name w:val="84CD1EABE47D40A98FBA4E5F09B7978C"/>
  </w:style>
  <w:style w:type="paragraph" w:customStyle="1" w:styleId="62361548F3D649CEA3E1791360E25391">
    <w:name w:val="62361548F3D649CEA3E1791360E25391"/>
  </w:style>
  <w:style w:type="paragraph" w:customStyle="1" w:styleId="BD3377BAD10D4E5A9CE08858458E0FA8">
    <w:name w:val="BD3377BAD10D4E5A9CE08858458E0FA8"/>
  </w:style>
  <w:style w:type="paragraph" w:customStyle="1" w:styleId="0564A711F704493388DCD6CAA0B5443C">
    <w:name w:val="0564A711F704493388DCD6CAA0B5443C"/>
  </w:style>
  <w:style w:type="paragraph" w:customStyle="1" w:styleId="465A33CB527948A696E12BA9AC67D336">
    <w:name w:val="465A33CB527948A696E12BA9AC67D336"/>
  </w:style>
  <w:style w:type="paragraph" w:customStyle="1" w:styleId="FA81B14DCEFE4FE2BE2AE05ABE71AF67">
    <w:name w:val="FA81B14DCEFE4FE2BE2AE05ABE71AF67"/>
  </w:style>
  <w:style w:type="paragraph" w:customStyle="1" w:styleId="7B110A1E05B24BD6B2DCC5AD053AF2F9">
    <w:name w:val="7B110A1E05B24BD6B2DCC5AD053AF2F9"/>
  </w:style>
  <w:style w:type="paragraph" w:customStyle="1" w:styleId="39C94E6D66E44D0DBE746E7F8D377406">
    <w:name w:val="39C94E6D66E44D0DBE746E7F8D377406"/>
  </w:style>
  <w:style w:type="paragraph" w:customStyle="1" w:styleId="A1E67013889D4D8B9279B374367187F5">
    <w:name w:val="A1E67013889D4D8B9279B374367187F5"/>
  </w:style>
  <w:style w:type="paragraph" w:customStyle="1" w:styleId="FECF2D45C1674E4BADD146D351A8BFC7">
    <w:name w:val="FECF2D45C1674E4BADD146D351A8BFC7"/>
  </w:style>
  <w:style w:type="paragraph" w:customStyle="1" w:styleId="00C654716B1F4FA7BE235BFC3FFC73E4">
    <w:name w:val="00C654716B1F4FA7BE235BFC3FFC73E4"/>
  </w:style>
  <w:style w:type="paragraph" w:customStyle="1" w:styleId="ADF29902B76A43EB83D8571A643D32C3">
    <w:name w:val="ADF29902B76A43EB83D8571A643D32C3"/>
  </w:style>
  <w:style w:type="paragraph" w:customStyle="1" w:styleId="C96EA0DED29E410E9DFFD1F9B1449A50">
    <w:name w:val="C96EA0DED29E410E9DFFD1F9B1449A50"/>
  </w:style>
  <w:style w:type="paragraph" w:customStyle="1" w:styleId="6EA892ACD99C4F58AA51720E67A1EC35">
    <w:name w:val="6EA892ACD99C4F58AA51720E67A1EC35"/>
  </w:style>
  <w:style w:type="paragraph" w:customStyle="1" w:styleId="69C210AE4D52434C89AC0FE2EB55963B">
    <w:name w:val="69C210AE4D52434C89AC0FE2EB55963B"/>
  </w:style>
  <w:style w:type="paragraph" w:customStyle="1" w:styleId="C1C7249A60B14E9FB0EC64A116CD12AB">
    <w:name w:val="C1C7249A60B14E9FB0EC64A116CD12AB"/>
  </w:style>
  <w:style w:type="paragraph" w:customStyle="1" w:styleId="3675DBFF590D416C80399D5E54599483">
    <w:name w:val="3675DBFF590D416C80399D5E54599483"/>
  </w:style>
  <w:style w:type="paragraph" w:customStyle="1" w:styleId="2C72C75073DD4ADE8C7EE546DDA77963">
    <w:name w:val="2C72C75073DD4ADE8C7EE546DDA77963"/>
  </w:style>
  <w:style w:type="paragraph" w:customStyle="1" w:styleId="0CEC4F332023442F9E6F4DA38A5AC5E1">
    <w:name w:val="0CEC4F332023442F9E6F4DA38A5AC5E1"/>
  </w:style>
  <w:style w:type="paragraph" w:customStyle="1" w:styleId="81B9C70E7E4B4609950BF1DCEE560962">
    <w:name w:val="81B9C70E7E4B4609950BF1DCEE560962"/>
  </w:style>
  <w:style w:type="paragraph" w:customStyle="1" w:styleId="5B54847010E9498FB835246DB70E3210">
    <w:name w:val="5B54847010E9498FB835246DB70E3210"/>
  </w:style>
  <w:style w:type="paragraph" w:customStyle="1" w:styleId="DAE6B78322984D089E2BF65838238371">
    <w:name w:val="DAE6B78322984D089E2BF65838238371"/>
  </w:style>
  <w:style w:type="paragraph" w:customStyle="1" w:styleId="AF46F26D8B2842A7BA6A6775F411D5C3">
    <w:name w:val="AF46F26D8B2842A7BA6A6775F411D5C3"/>
  </w:style>
  <w:style w:type="paragraph" w:customStyle="1" w:styleId="9C642BD5A47C4531B54DE604CA34B93C">
    <w:name w:val="9C642BD5A47C4531B54DE604CA34B93C"/>
  </w:style>
  <w:style w:type="paragraph" w:customStyle="1" w:styleId="D03FB09A14D64BED8F3B2DCC213EE252">
    <w:name w:val="D03FB09A14D64BED8F3B2DCC213EE252"/>
  </w:style>
  <w:style w:type="paragraph" w:customStyle="1" w:styleId="EC2460B1DE95444EA09AAF67A9CE7C65">
    <w:name w:val="EC2460B1DE95444EA09AAF67A9CE7C65"/>
  </w:style>
  <w:style w:type="paragraph" w:customStyle="1" w:styleId="72F8A258589E43C193259218EB8213EC">
    <w:name w:val="72F8A258589E43C193259218EB8213EC"/>
  </w:style>
  <w:style w:type="paragraph" w:customStyle="1" w:styleId="3752D8215083449684AFE5B1A82CED2E">
    <w:name w:val="3752D8215083449684AFE5B1A82CED2E"/>
  </w:style>
  <w:style w:type="paragraph" w:customStyle="1" w:styleId="5F87F386991F46829F995B1D31C69C1A">
    <w:name w:val="5F87F386991F46829F995B1D31C69C1A"/>
  </w:style>
  <w:style w:type="paragraph" w:customStyle="1" w:styleId="01F148B3626C4EDEAD4651D14CF16446">
    <w:name w:val="01F148B3626C4EDEAD4651D14CF16446"/>
  </w:style>
  <w:style w:type="paragraph" w:customStyle="1" w:styleId="8C0986097C26465DA092D95BB170D13A">
    <w:name w:val="8C0986097C26465DA092D95BB170D13A"/>
  </w:style>
  <w:style w:type="paragraph" w:customStyle="1" w:styleId="582BE4A6B3D34B30861C7A22734C5654">
    <w:name w:val="582BE4A6B3D34B30861C7A22734C5654"/>
  </w:style>
  <w:style w:type="paragraph" w:customStyle="1" w:styleId="0BEA3C0FEDC84927926C728BDE6B9315">
    <w:name w:val="0BEA3C0FEDC84927926C728BDE6B9315"/>
  </w:style>
  <w:style w:type="paragraph" w:customStyle="1" w:styleId="AFBBD7E8687F48718BAE2D72CF19CEF2">
    <w:name w:val="AFBBD7E8687F48718BAE2D72CF19CEF2"/>
  </w:style>
  <w:style w:type="paragraph" w:customStyle="1" w:styleId="8F1138FD8EF0465AB011900153C18C92">
    <w:name w:val="8F1138FD8EF0465AB011900153C18C92"/>
  </w:style>
  <w:style w:type="paragraph" w:customStyle="1" w:styleId="B1D7485BCFB84BC3A7945E276FE8BDA6">
    <w:name w:val="B1D7485BCFB84BC3A7945E276FE8BDA6"/>
  </w:style>
  <w:style w:type="paragraph" w:customStyle="1" w:styleId="93BA98F09B704D7DA17FEBA4EDF98CBA">
    <w:name w:val="93BA98F09B704D7DA17FEBA4EDF98CBA"/>
  </w:style>
  <w:style w:type="paragraph" w:customStyle="1" w:styleId="26550E927CB9466EB155A530366D8639">
    <w:name w:val="26550E927CB9466EB155A530366D8639"/>
  </w:style>
  <w:style w:type="paragraph" w:customStyle="1" w:styleId="023301C63AFA4016AF7C9482D0F9370E">
    <w:name w:val="023301C63AFA4016AF7C9482D0F9370E"/>
  </w:style>
  <w:style w:type="paragraph" w:customStyle="1" w:styleId="C55437BCBE0440F88F0D67B4E759A36C">
    <w:name w:val="C55437BCBE0440F88F0D67B4E759A36C"/>
  </w:style>
  <w:style w:type="paragraph" w:customStyle="1" w:styleId="C77CDE62F50F49278BFB0B0D3CC0054A">
    <w:name w:val="C77CDE62F50F49278BFB0B0D3CC0054A"/>
  </w:style>
  <w:style w:type="paragraph" w:customStyle="1" w:styleId="01A647732F3E4BF9A04540667515A67D">
    <w:name w:val="01A647732F3E4BF9A04540667515A67D"/>
  </w:style>
  <w:style w:type="paragraph" w:customStyle="1" w:styleId="3929D72044D542ED995D6636190D338D">
    <w:name w:val="3929D72044D542ED995D6636190D338D"/>
  </w:style>
  <w:style w:type="paragraph" w:customStyle="1" w:styleId="5B030F682D3A413FBBEC2C9DAC7E95C1">
    <w:name w:val="5B030F682D3A413FBBEC2C9DAC7E95C1"/>
  </w:style>
  <w:style w:type="paragraph" w:customStyle="1" w:styleId="3DE0D19BABF147929E8AD244CA9488D2">
    <w:name w:val="3DE0D19BABF147929E8AD244CA9488D2"/>
  </w:style>
  <w:style w:type="paragraph" w:customStyle="1" w:styleId="D903702C2D0B48619B3C4ADAF6310EAF">
    <w:name w:val="D903702C2D0B48619B3C4ADAF6310EAF"/>
  </w:style>
  <w:style w:type="paragraph" w:customStyle="1" w:styleId="AC7AC9B3B32748E4B4F5F878B7C7ABA0">
    <w:name w:val="AC7AC9B3B32748E4B4F5F878B7C7ABA0"/>
  </w:style>
  <w:style w:type="paragraph" w:customStyle="1" w:styleId="9D92E2A757074921BB7F7F2812A7713C">
    <w:name w:val="9D92E2A757074921BB7F7F2812A7713C"/>
  </w:style>
  <w:style w:type="paragraph" w:customStyle="1" w:styleId="D9797B1D9BFC45CB8B28CA04F55E241A">
    <w:name w:val="D9797B1D9BFC45CB8B28CA04F55E241A"/>
  </w:style>
  <w:style w:type="paragraph" w:customStyle="1" w:styleId="470B00868B7245B2A0E29A3ECA452F34">
    <w:name w:val="470B00868B7245B2A0E29A3ECA452F34"/>
  </w:style>
  <w:style w:type="paragraph" w:customStyle="1" w:styleId="03F09401AB1A464790664CFA3F551AD0">
    <w:name w:val="03F09401AB1A464790664CFA3F551AD0"/>
  </w:style>
  <w:style w:type="paragraph" w:customStyle="1" w:styleId="E2B54096811B4C4DBC6EBF8D660ECDE0">
    <w:name w:val="E2B54096811B4C4DBC6EBF8D660ECDE0"/>
  </w:style>
  <w:style w:type="paragraph" w:customStyle="1" w:styleId="744D1AF2D59E4493B4BED45BAF5C7C84">
    <w:name w:val="744D1AF2D59E4493B4BED45BAF5C7C84"/>
  </w:style>
  <w:style w:type="paragraph" w:customStyle="1" w:styleId="EEECC8E6643148E182344AFDD0660657">
    <w:name w:val="EEECC8E6643148E182344AFDD0660657"/>
  </w:style>
  <w:style w:type="paragraph" w:customStyle="1" w:styleId="EF87A74D535B4E94AAE3991892179A17">
    <w:name w:val="EF87A74D535B4E94AAE3991892179A17"/>
  </w:style>
  <w:style w:type="paragraph" w:customStyle="1" w:styleId="C8399C54FD5B462F8C7CB51874B978F6">
    <w:name w:val="C8399C54FD5B462F8C7CB51874B978F6"/>
  </w:style>
  <w:style w:type="paragraph" w:customStyle="1" w:styleId="9B4EC13009A9440D9D8B77D272EB7011">
    <w:name w:val="9B4EC13009A9440D9D8B77D272EB7011"/>
  </w:style>
  <w:style w:type="paragraph" w:customStyle="1" w:styleId="CDC17EC4EF1848799369CDD37D4E4B72">
    <w:name w:val="CDC17EC4EF1848799369CDD37D4E4B72"/>
  </w:style>
  <w:style w:type="paragraph" w:customStyle="1" w:styleId="182C722294204BAF89C680017FB4AEB6">
    <w:name w:val="182C722294204BAF89C680017FB4AEB6"/>
  </w:style>
  <w:style w:type="paragraph" w:customStyle="1" w:styleId="911F8BA1229D417DBF899097AB01A45B">
    <w:name w:val="911F8BA1229D417DBF899097AB01A45B"/>
  </w:style>
  <w:style w:type="paragraph" w:customStyle="1" w:styleId="FA49D992219A48D9B8C03BFB1E6A6C4B">
    <w:name w:val="FA49D992219A48D9B8C03BFB1E6A6C4B"/>
  </w:style>
  <w:style w:type="paragraph" w:customStyle="1" w:styleId="C8CF6E0ED72745398946D351525FC1A9">
    <w:name w:val="C8CF6E0ED72745398946D351525FC1A9"/>
  </w:style>
  <w:style w:type="paragraph" w:customStyle="1" w:styleId="F5D6A1F9120142D494DE21D66C059C72">
    <w:name w:val="F5D6A1F9120142D494DE21D66C059C72"/>
  </w:style>
  <w:style w:type="paragraph" w:customStyle="1" w:styleId="24D6233DF3D94A7B84EAD3CD0D2083F9">
    <w:name w:val="24D6233DF3D94A7B84EAD3CD0D2083F9"/>
  </w:style>
  <w:style w:type="paragraph" w:customStyle="1" w:styleId="FB18CA96C2CB4B40A7BCC825B2A1BB64">
    <w:name w:val="FB18CA96C2CB4B40A7BCC825B2A1BB64"/>
  </w:style>
  <w:style w:type="paragraph" w:customStyle="1" w:styleId="D874EBB8707448258252727F1B2A2D8F">
    <w:name w:val="D874EBB8707448258252727F1B2A2D8F"/>
  </w:style>
  <w:style w:type="paragraph" w:customStyle="1" w:styleId="2C4D368CC6E447CE9760EF1F6BE2CF1F">
    <w:name w:val="2C4D368CC6E447CE9760EF1F6BE2CF1F"/>
  </w:style>
  <w:style w:type="paragraph" w:customStyle="1" w:styleId="7A90E303E2794E03AFBDBAFCDEBA475E">
    <w:name w:val="7A90E303E2794E03AFBDBAFCDEBA475E"/>
  </w:style>
  <w:style w:type="paragraph" w:customStyle="1" w:styleId="E6C2A08BAE144E1E86488923F889E0C3">
    <w:name w:val="E6C2A08BAE144E1E86488923F889E0C3"/>
  </w:style>
  <w:style w:type="paragraph" w:customStyle="1" w:styleId="AC3ECF66F0C2480EB057F7D560DAA087">
    <w:name w:val="AC3ECF66F0C2480EB057F7D560DAA087"/>
  </w:style>
  <w:style w:type="paragraph" w:customStyle="1" w:styleId="002E3F282BDD48B996F24E2BA15BE1CA">
    <w:name w:val="002E3F282BDD48B996F24E2BA15BE1CA"/>
  </w:style>
  <w:style w:type="paragraph" w:customStyle="1" w:styleId="DE8EE3F2D0A341ACB420C8AC5279153B">
    <w:name w:val="DE8EE3F2D0A341ACB420C8AC5279153B"/>
  </w:style>
  <w:style w:type="paragraph" w:customStyle="1" w:styleId="28D55E29B6F94E71BA94C61D8D7E58DC">
    <w:name w:val="28D55E29B6F94E71BA94C61D8D7E58DC"/>
  </w:style>
  <w:style w:type="paragraph" w:customStyle="1" w:styleId="3187447A8861453BA24B857232FD1383">
    <w:name w:val="3187447A8861453BA24B857232FD1383"/>
  </w:style>
  <w:style w:type="paragraph" w:customStyle="1" w:styleId="A678CA98402643EAB52EC1D39DC2A5B1">
    <w:name w:val="A678CA98402643EAB52EC1D39DC2A5B1"/>
  </w:style>
  <w:style w:type="paragraph" w:customStyle="1" w:styleId="D9C7460746354520A6DBC0ECFF57B400">
    <w:name w:val="D9C7460746354520A6DBC0ECFF57B400"/>
  </w:style>
  <w:style w:type="paragraph" w:customStyle="1" w:styleId="823A02A8BB344F1198F08C972FF4171D">
    <w:name w:val="823A02A8BB344F1198F08C972FF4171D"/>
  </w:style>
  <w:style w:type="paragraph" w:customStyle="1" w:styleId="C38833F0F96E4DB2BD9CC95F36FAA1E6">
    <w:name w:val="C38833F0F96E4DB2BD9CC95F36FAA1E6"/>
  </w:style>
  <w:style w:type="paragraph" w:customStyle="1" w:styleId="4C3D237A06944BE9A97D76823D51C01E">
    <w:name w:val="4C3D237A06944BE9A97D76823D51C01E"/>
  </w:style>
  <w:style w:type="paragraph" w:customStyle="1" w:styleId="FAA911D614CC47CE863CD30ACA2A8EF3">
    <w:name w:val="FAA911D614CC47CE863CD30ACA2A8EF3"/>
  </w:style>
  <w:style w:type="paragraph" w:customStyle="1" w:styleId="5525B7B4CFDF4AFCAAE652B4188138A9">
    <w:name w:val="5525B7B4CFDF4AFCAAE652B4188138A9"/>
  </w:style>
  <w:style w:type="paragraph" w:customStyle="1" w:styleId="3E3752EC8C5546F0864E72C3E3C52DE5">
    <w:name w:val="3E3752EC8C5546F0864E72C3E3C52DE5"/>
  </w:style>
  <w:style w:type="paragraph" w:customStyle="1" w:styleId="B6484396C5934BD6A9677D8805A32F2B">
    <w:name w:val="B6484396C5934BD6A9677D8805A32F2B"/>
  </w:style>
  <w:style w:type="paragraph" w:customStyle="1" w:styleId="D8F28EF4A90D425286930DCA9125B202">
    <w:name w:val="D8F28EF4A90D425286930DCA9125B202"/>
  </w:style>
  <w:style w:type="paragraph" w:customStyle="1" w:styleId="184E71FB672447428DFF0C41D1ADAA1D">
    <w:name w:val="184E71FB672447428DFF0C41D1ADAA1D"/>
  </w:style>
  <w:style w:type="paragraph" w:customStyle="1" w:styleId="331050450D8A4FA6972CF4B99DBE9D98">
    <w:name w:val="331050450D8A4FA6972CF4B99DBE9D98"/>
  </w:style>
  <w:style w:type="paragraph" w:customStyle="1" w:styleId="594AB2D758C94C1899E03F13C6D17E0B">
    <w:name w:val="594AB2D758C94C1899E03F13C6D17E0B"/>
  </w:style>
  <w:style w:type="paragraph" w:customStyle="1" w:styleId="203786E6EE1C405382E75E0D848C7547">
    <w:name w:val="203786E6EE1C405382E75E0D848C7547"/>
  </w:style>
  <w:style w:type="paragraph" w:customStyle="1" w:styleId="373146D6FFAE4885B1E9101DDF70C279">
    <w:name w:val="373146D6FFAE4885B1E9101DDF70C279"/>
  </w:style>
  <w:style w:type="paragraph" w:customStyle="1" w:styleId="D8D2FECBB87F4103AA16764E8A280F03">
    <w:name w:val="D8D2FECBB87F4103AA16764E8A280F03"/>
  </w:style>
  <w:style w:type="paragraph" w:customStyle="1" w:styleId="01FA107841F542B495081E91C25D2B98">
    <w:name w:val="01FA107841F542B495081E91C25D2B98"/>
  </w:style>
  <w:style w:type="paragraph" w:customStyle="1" w:styleId="81BB83048CD4437DBF566AD15B76A56B">
    <w:name w:val="81BB83048CD4437DBF566AD15B76A56B"/>
  </w:style>
  <w:style w:type="paragraph" w:customStyle="1" w:styleId="F80890714DA84081888AAF2B5FBA7295">
    <w:name w:val="F80890714DA84081888AAF2B5FBA7295"/>
  </w:style>
  <w:style w:type="paragraph" w:customStyle="1" w:styleId="A8797869F3234387A626D351D050348B">
    <w:name w:val="A8797869F3234387A626D351D050348B"/>
  </w:style>
  <w:style w:type="paragraph" w:customStyle="1" w:styleId="ED0AE2D2B7524E95847BCC6B5C4EB8FA">
    <w:name w:val="ED0AE2D2B7524E95847BCC6B5C4EB8FA"/>
  </w:style>
  <w:style w:type="paragraph" w:customStyle="1" w:styleId="60BE7FD1B9224CFDB8F9A8FEFAE8C354">
    <w:name w:val="60BE7FD1B9224CFDB8F9A8FEFAE8C354"/>
  </w:style>
  <w:style w:type="paragraph" w:customStyle="1" w:styleId="83C43F3838904F21A6FEB5DF6A6B9354">
    <w:name w:val="83C43F3838904F21A6FEB5DF6A6B9354"/>
  </w:style>
  <w:style w:type="paragraph" w:customStyle="1" w:styleId="1A1AD6BA307D422093EBE8640CA43434">
    <w:name w:val="1A1AD6BA307D422093EBE8640CA43434"/>
  </w:style>
  <w:style w:type="paragraph" w:customStyle="1" w:styleId="7673D94F03DC4EDCAFFA04EAA645F282">
    <w:name w:val="7673D94F03DC4EDCAFFA04EAA645F282"/>
  </w:style>
  <w:style w:type="paragraph" w:customStyle="1" w:styleId="E772D93327DE433783AB92353052F0A6">
    <w:name w:val="E772D93327DE433783AB92353052F0A6"/>
  </w:style>
  <w:style w:type="paragraph" w:customStyle="1" w:styleId="41E244EA435E436483E941B0F207DD95">
    <w:name w:val="41E244EA435E436483E941B0F207DD95"/>
  </w:style>
  <w:style w:type="paragraph" w:customStyle="1" w:styleId="A78985849E374EB7839311C9569512EA">
    <w:name w:val="A78985849E374EB7839311C9569512EA"/>
  </w:style>
  <w:style w:type="paragraph" w:customStyle="1" w:styleId="9CFB20B23CDA497F8C5A8D46E0B31A5E">
    <w:name w:val="9CFB20B23CDA497F8C5A8D46E0B31A5E"/>
  </w:style>
  <w:style w:type="paragraph" w:customStyle="1" w:styleId="368CA0A610954418A4785233E4A51A6D">
    <w:name w:val="368CA0A610954418A4785233E4A51A6D"/>
  </w:style>
  <w:style w:type="paragraph" w:customStyle="1" w:styleId="0B506191E4054578A5F47B016732FEAF">
    <w:name w:val="0B506191E4054578A5F47B016732FEAF"/>
  </w:style>
  <w:style w:type="paragraph" w:customStyle="1" w:styleId="C51B1FC0839041A99B421CDBAE60C894">
    <w:name w:val="C51B1FC0839041A99B421CDBAE60C894"/>
  </w:style>
  <w:style w:type="paragraph" w:customStyle="1" w:styleId="4ED26997AE3E47AF8136E6CFE21FA828">
    <w:name w:val="4ED26997AE3E47AF8136E6CFE21FA828"/>
  </w:style>
  <w:style w:type="paragraph" w:customStyle="1" w:styleId="41977F6CE74C4F1F938AFB28A7BB3C6F">
    <w:name w:val="41977F6CE74C4F1F938AFB28A7BB3C6F"/>
  </w:style>
  <w:style w:type="paragraph" w:customStyle="1" w:styleId="ABCF112DD9654B9A9F5488204E0A5644">
    <w:name w:val="ABCF112DD9654B9A9F5488204E0A5644"/>
  </w:style>
  <w:style w:type="paragraph" w:customStyle="1" w:styleId="7A84131D641148B6A7D444AD3123B2A8">
    <w:name w:val="7A84131D641148B6A7D444AD3123B2A8"/>
  </w:style>
  <w:style w:type="paragraph" w:customStyle="1" w:styleId="BA995587BCE44D3197FFF416DF0A9971">
    <w:name w:val="BA995587BCE44D3197FFF416DF0A9971"/>
  </w:style>
  <w:style w:type="paragraph" w:customStyle="1" w:styleId="C755DE9236414A1EB810C00CFF3BA5B1">
    <w:name w:val="C755DE9236414A1EB810C00CFF3BA5B1"/>
  </w:style>
  <w:style w:type="paragraph" w:customStyle="1" w:styleId="381F4C2E574F49DDA7C493C6ACACB962">
    <w:name w:val="381F4C2E574F49DDA7C493C6ACACB962"/>
  </w:style>
  <w:style w:type="paragraph" w:customStyle="1" w:styleId="DEE0797374F147A4A28096C65532000E">
    <w:name w:val="DEE0797374F147A4A28096C65532000E"/>
  </w:style>
  <w:style w:type="paragraph" w:customStyle="1" w:styleId="61155394F88A4D719BCF594E13FC4D92">
    <w:name w:val="61155394F88A4D719BCF594E13FC4D92"/>
  </w:style>
  <w:style w:type="paragraph" w:customStyle="1" w:styleId="75FDF509E92A417D9154B58BA67F6AA8">
    <w:name w:val="75FDF509E92A417D9154B58BA67F6AA8"/>
  </w:style>
  <w:style w:type="paragraph" w:customStyle="1" w:styleId="5BB253849FBF4C7784AF037F862BCB9D">
    <w:name w:val="5BB253849FBF4C7784AF037F862BCB9D"/>
  </w:style>
  <w:style w:type="paragraph" w:customStyle="1" w:styleId="9286C4D4C37D480DB90209CF44096DF9">
    <w:name w:val="9286C4D4C37D480DB90209CF44096DF9"/>
  </w:style>
  <w:style w:type="paragraph" w:customStyle="1" w:styleId="D5958BF624954F90BD7B009BA27A649E">
    <w:name w:val="D5958BF624954F90BD7B009BA27A649E"/>
  </w:style>
  <w:style w:type="paragraph" w:customStyle="1" w:styleId="2FE2074B7A754B98BE06C8A031F7B207">
    <w:name w:val="2FE2074B7A754B98BE06C8A031F7B207"/>
  </w:style>
  <w:style w:type="paragraph" w:customStyle="1" w:styleId="6C4306A87F3249EBB25AD856D6C7CCCA">
    <w:name w:val="6C4306A87F3249EBB25AD856D6C7CCCA"/>
  </w:style>
  <w:style w:type="paragraph" w:customStyle="1" w:styleId="203276298EE6437BBA0EE8526DA726CD">
    <w:name w:val="203276298EE6437BBA0EE8526DA726CD"/>
  </w:style>
  <w:style w:type="paragraph" w:customStyle="1" w:styleId="3065A5F0F86D428EB932630C0A8EAF8D">
    <w:name w:val="3065A5F0F86D428EB932630C0A8EAF8D"/>
  </w:style>
  <w:style w:type="paragraph" w:customStyle="1" w:styleId="13EBFFC41C3A43609B6336198757AC5A">
    <w:name w:val="13EBFFC41C3A43609B6336198757AC5A"/>
  </w:style>
  <w:style w:type="paragraph" w:customStyle="1" w:styleId="9D41AACA842E41C7A439B2D389CF36D1">
    <w:name w:val="9D41AACA842E41C7A439B2D389CF36D1"/>
  </w:style>
  <w:style w:type="paragraph" w:customStyle="1" w:styleId="A5DD3F4F42A5480C9F7152FD8A3AD68D">
    <w:name w:val="A5DD3F4F42A5480C9F7152FD8A3AD68D"/>
  </w:style>
  <w:style w:type="paragraph" w:customStyle="1" w:styleId="805D8626D7564025BA4561431557E557">
    <w:name w:val="805D8626D7564025BA4561431557E557"/>
  </w:style>
  <w:style w:type="paragraph" w:customStyle="1" w:styleId="050EBDA6C01F41569F104061BE841333">
    <w:name w:val="050EBDA6C01F41569F104061BE841333"/>
  </w:style>
  <w:style w:type="paragraph" w:customStyle="1" w:styleId="22F6655E519341059D93273C52F41373">
    <w:name w:val="22F6655E519341059D93273C52F41373"/>
  </w:style>
  <w:style w:type="paragraph" w:customStyle="1" w:styleId="B0139BB758D54D5CA6CB7E2BCAF6ABDE">
    <w:name w:val="B0139BB758D54D5CA6CB7E2BCAF6ABDE"/>
  </w:style>
  <w:style w:type="paragraph" w:customStyle="1" w:styleId="306FCB1183CC4DEBA8D056882E281F3C">
    <w:name w:val="306FCB1183CC4DEBA8D056882E281F3C"/>
  </w:style>
  <w:style w:type="paragraph" w:customStyle="1" w:styleId="CA00C7035414496A9C527D50C4D95C4D">
    <w:name w:val="CA00C7035414496A9C527D50C4D95C4D"/>
  </w:style>
  <w:style w:type="paragraph" w:customStyle="1" w:styleId="27A4DAB0960143A9956B24CE620B8E92">
    <w:name w:val="27A4DAB0960143A9956B24CE620B8E92"/>
  </w:style>
  <w:style w:type="paragraph" w:customStyle="1" w:styleId="6BA224B132F64CABBB70D44053847798">
    <w:name w:val="6BA224B132F64CABBB70D44053847798"/>
  </w:style>
  <w:style w:type="paragraph" w:customStyle="1" w:styleId="7BCDF88283AE4E7B8D30CBF9B822CF65">
    <w:name w:val="7BCDF88283AE4E7B8D30CBF9B822CF65"/>
  </w:style>
  <w:style w:type="paragraph" w:customStyle="1" w:styleId="03132662CA9A409094385729ADDE4B27">
    <w:name w:val="03132662CA9A409094385729ADDE4B27"/>
  </w:style>
  <w:style w:type="paragraph" w:customStyle="1" w:styleId="6D1FD002480B4339B9D4D26ED0E4F1E1">
    <w:name w:val="6D1FD002480B4339B9D4D26ED0E4F1E1"/>
  </w:style>
  <w:style w:type="paragraph" w:customStyle="1" w:styleId="260BD9EAA8A5487ABD3A88F4675AD619">
    <w:name w:val="260BD9EAA8A5487ABD3A88F4675AD619"/>
  </w:style>
  <w:style w:type="paragraph" w:customStyle="1" w:styleId="0E145CD6026C4C91957BBF2836E374A7">
    <w:name w:val="0E145CD6026C4C91957BBF2836E374A7"/>
  </w:style>
  <w:style w:type="paragraph" w:customStyle="1" w:styleId="7038930B198F4B53B871C03632F185D4">
    <w:name w:val="7038930B198F4B53B871C03632F185D4"/>
  </w:style>
  <w:style w:type="paragraph" w:customStyle="1" w:styleId="A99749DC8F7E4B6FB3E37E1139057BCB">
    <w:name w:val="A99749DC8F7E4B6FB3E37E1139057BCB"/>
  </w:style>
  <w:style w:type="paragraph" w:customStyle="1" w:styleId="FC5E80DF673C4512A86032D51DC60BD3">
    <w:name w:val="FC5E80DF673C4512A86032D51DC60BD3"/>
  </w:style>
  <w:style w:type="paragraph" w:customStyle="1" w:styleId="C0665C36B35A4FA0B68B8DE60532CC57">
    <w:name w:val="C0665C36B35A4FA0B68B8DE60532CC57"/>
  </w:style>
  <w:style w:type="paragraph" w:customStyle="1" w:styleId="59AFABF79DBE4DA4B7BD975DC6DFDA34">
    <w:name w:val="59AFABF79DBE4DA4B7BD975DC6DFDA34"/>
  </w:style>
  <w:style w:type="paragraph" w:customStyle="1" w:styleId="A7674B710C8F4356BA5934C1A8EBDA50">
    <w:name w:val="A7674B710C8F4356BA5934C1A8EBDA50"/>
  </w:style>
  <w:style w:type="paragraph" w:customStyle="1" w:styleId="C623D5C3C04C4566AF9F72C6A4B964F6">
    <w:name w:val="C623D5C3C04C4566AF9F72C6A4B964F6"/>
  </w:style>
  <w:style w:type="paragraph" w:customStyle="1" w:styleId="1888FE02194945F0BFBC9075CCFE8B5D">
    <w:name w:val="1888FE02194945F0BFBC9075CCFE8B5D"/>
  </w:style>
  <w:style w:type="paragraph" w:customStyle="1" w:styleId="CE5B36E6F9BC4EDEAFE54B8E203067A7">
    <w:name w:val="CE5B36E6F9BC4EDEAFE54B8E203067A7"/>
  </w:style>
  <w:style w:type="paragraph" w:customStyle="1" w:styleId="5118EB58B0C5478E9A2D9341B78F6021">
    <w:name w:val="5118EB58B0C5478E9A2D9341B78F6021"/>
  </w:style>
  <w:style w:type="paragraph" w:customStyle="1" w:styleId="D07EAC49D1504542A9939A275806C78B">
    <w:name w:val="D07EAC49D1504542A9939A275806C78B"/>
  </w:style>
  <w:style w:type="paragraph" w:customStyle="1" w:styleId="DB98E2DC6935484C8700F7913FC26708">
    <w:name w:val="DB98E2DC6935484C8700F7913FC26708"/>
  </w:style>
  <w:style w:type="paragraph" w:customStyle="1" w:styleId="DE7ED622D440486A8332E62F901BF2BA">
    <w:name w:val="DE7ED622D440486A8332E62F901BF2BA"/>
  </w:style>
  <w:style w:type="paragraph" w:customStyle="1" w:styleId="97866BF9D75746F5B52E87EAAB9214B8">
    <w:name w:val="97866BF9D75746F5B52E87EAAB9214B8"/>
  </w:style>
  <w:style w:type="paragraph" w:customStyle="1" w:styleId="078A95BD7D96493C8A5CE85669C68C33">
    <w:name w:val="078A95BD7D96493C8A5CE85669C68C33"/>
  </w:style>
  <w:style w:type="paragraph" w:customStyle="1" w:styleId="6A3B73F3889A41A4B075F18D491E4F53">
    <w:name w:val="6A3B73F3889A41A4B075F18D491E4F53"/>
  </w:style>
  <w:style w:type="paragraph" w:customStyle="1" w:styleId="1CDFBC39AFD145448859BE759A1E8848">
    <w:name w:val="1CDFBC39AFD145448859BE759A1E8848"/>
  </w:style>
  <w:style w:type="paragraph" w:customStyle="1" w:styleId="4D40C52EA7474881A297861B4D10E815">
    <w:name w:val="4D40C52EA7474881A297861B4D10E815"/>
  </w:style>
  <w:style w:type="paragraph" w:customStyle="1" w:styleId="B29006438E984ED6BDD2EA059385341D">
    <w:name w:val="B29006438E984ED6BDD2EA059385341D"/>
  </w:style>
  <w:style w:type="paragraph" w:customStyle="1" w:styleId="8A8AEF47DC5D4BB9889665B3A2698739">
    <w:name w:val="8A8AEF47DC5D4BB9889665B3A2698739"/>
  </w:style>
  <w:style w:type="paragraph" w:customStyle="1" w:styleId="D2C2DC00A4484D7DB344A75A98D076CB">
    <w:name w:val="D2C2DC00A4484D7DB344A75A98D076CB"/>
  </w:style>
  <w:style w:type="paragraph" w:customStyle="1" w:styleId="C240B0BA645C4C1BBE341D897F9DA077">
    <w:name w:val="C240B0BA645C4C1BBE341D897F9DA077"/>
  </w:style>
  <w:style w:type="paragraph" w:customStyle="1" w:styleId="90FCD85095F34989B6003F2ACDA0E2D8">
    <w:name w:val="90FCD85095F34989B6003F2ACDA0E2D8"/>
  </w:style>
  <w:style w:type="paragraph" w:customStyle="1" w:styleId="0CC7922872BB43FEB5E6B13A9A203F47">
    <w:name w:val="0CC7922872BB43FEB5E6B13A9A203F47"/>
  </w:style>
  <w:style w:type="paragraph" w:customStyle="1" w:styleId="E5E4B12471DB4BEB843037A008129380">
    <w:name w:val="E5E4B12471DB4BEB843037A008129380"/>
  </w:style>
  <w:style w:type="paragraph" w:customStyle="1" w:styleId="1E52107AB89947508388D4BC4ED2CB6D">
    <w:name w:val="1E52107AB89947508388D4BC4ED2CB6D"/>
  </w:style>
  <w:style w:type="paragraph" w:customStyle="1" w:styleId="17BADF228C914E37A2A933D24B03E8BD">
    <w:name w:val="17BADF228C914E37A2A933D24B03E8BD"/>
  </w:style>
  <w:style w:type="paragraph" w:customStyle="1" w:styleId="8F2B803ACF7D4BC98CC7633515DAFBC3">
    <w:name w:val="8F2B803ACF7D4BC98CC7633515DAFBC3"/>
  </w:style>
  <w:style w:type="paragraph" w:customStyle="1" w:styleId="4CB453365F0A4536A2557A7789468D50">
    <w:name w:val="4CB453365F0A4536A2557A7789468D50"/>
  </w:style>
  <w:style w:type="paragraph" w:customStyle="1" w:styleId="07888C78731B43BE9C52000142877743">
    <w:name w:val="07888C78731B43BE9C52000142877743"/>
  </w:style>
  <w:style w:type="paragraph" w:customStyle="1" w:styleId="3BB49B40DEED48FAAE45D7B8C3759A06">
    <w:name w:val="3BB49B40DEED48FAAE45D7B8C3759A06"/>
  </w:style>
  <w:style w:type="paragraph" w:customStyle="1" w:styleId="DA1AA22523754A979F7B365E39876676">
    <w:name w:val="DA1AA22523754A979F7B365E39876676"/>
  </w:style>
  <w:style w:type="paragraph" w:customStyle="1" w:styleId="7306FE8B3784465B9689AA3468787DF9">
    <w:name w:val="7306FE8B3784465B9689AA3468787DF9"/>
  </w:style>
  <w:style w:type="paragraph" w:customStyle="1" w:styleId="0D062B192F6E4D90A2B124F778211D5B">
    <w:name w:val="0D062B192F6E4D90A2B124F778211D5B"/>
  </w:style>
  <w:style w:type="paragraph" w:customStyle="1" w:styleId="DB0C61FC375C4B0FB576F9A4F306F63D">
    <w:name w:val="DB0C61FC375C4B0FB576F9A4F306F63D"/>
  </w:style>
  <w:style w:type="paragraph" w:customStyle="1" w:styleId="2B465B096B8F48869E5F39F716C02F65">
    <w:name w:val="2B465B096B8F48869E5F39F716C02F65"/>
  </w:style>
  <w:style w:type="paragraph" w:customStyle="1" w:styleId="2452E37799784DC6A5B57A0FFD2FBEF4">
    <w:name w:val="2452E37799784DC6A5B57A0FFD2FBEF4"/>
  </w:style>
  <w:style w:type="paragraph" w:customStyle="1" w:styleId="52E72FA1F72C454499BCC0151D36F029">
    <w:name w:val="52E72FA1F72C454499BCC0151D36F029"/>
  </w:style>
  <w:style w:type="paragraph" w:customStyle="1" w:styleId="E0BC15C6D6974E5FBA3951020CB6AE20">
    <w:name w:val="E0BC15C6D6974E5FBA3951020CB6AE20"/>
  </w:style>
  <w:style w:type="paragraph" w:customStyle="1" w:styleId="549F1ED5074140ADAA405C86600FAD5F">
    <w:name w:val="549F1ED5074140ADAA405C86600FAD5F"/>
  </w:style>
  <w:style w:type="paragraph" w:customStyle="1" w:styleId="C527813323E942AB9579C6904EE944EF">
    <w:name w:val="C527813323E942AB9579C6904EE944EF"/>
  </w:style>
  <w:style w:type="paragraph" w:customStyle="1" w:styleId="E465CA5DED764189992089E985735AA8">
    <w:name w:val="E465CA5DED764189992089E985735AA8"/>
  </w:style>
  <w:style w:type="paragraph" w:customStyle="1" w:styleId="0EEC99BAFEA84D948ED0B7C2F1809D43">
    <w:name w:val="0EEC99BAFEA84D948ED0B7C2F1809D43"/>
  </w:style>
  <w:style w:type="paragraph" w:customStyle="1" w:styleId="12D67AAC2EAD44F097FEDC9C05DE4D04">
    <w:name w:val="12D67AAC2EAD44F097FEDC9C05DE4D04"/>
  </w:style>
  <w:style w:type="paragraph" w:customStyle="1" w:styleId="DE46DD4AAC2B4A5697180C4EDEAEC5B4">
    <w:name w:val="DE46DD4AAC2B4A5697180C4EDEAEC5B4"/>
  </w:style>
  <w:style w:type="paragraph" w:customStyle="1" w:styleId="6D937021F43547EEB5DE9B4654450FC1">
    <w:name w:val="6D937021F43547EEB5DE9B4654450FC1"/>
  </w:style>
  <w:style w:type="paragraph" w:customStyle="1" w:styleId="0C7D1473D10B4514BB8CA64EEC3A5605">
    <w:name w:val="0C7D1473D10B4514BB8CA64EEC3A5605"/>
  </w:style>
  <w:style w:type="paragraph" w:customStyle="1" w:styleId="0424B8F374E34DA9BBE208913F0E5BA7">
    <w:name w:val="0424B8F374E34DA9BBE208913F0E5BA7"/>
  </w:style>
  <w:style w:type="paragraph" w:customStyle="1" w:styleId="1DFCA1ED791E46ADBB5B0CC1BB9DD96B">
    <w:name w:val="1DFCA1ED791E46ADBB5B0CC1BB9DD96B"/>
  </w:style>
  <w:style w:type="paragraph" w:customStyle="1" w:styleId="3087EAEB4AD942F0A18866FA710B5578">
    <w:name w:val="3087EAEB4AD942F0A18866FA710B5578"/>
  </w:style>
  <w:style w:type="paragraph" w:customStyle="1" w:styleId="6BA65ED5EB594528A782EB4AD7EF3116">
    <w:name w:val="6BA65ED5EB594528A782EB4AD7EF3116"/>
  </w:style>
  <w:style w:type="paragraph" w:customStyle="1" w:styleId="0B59D4C0A5144A0289D1CB1DEAF95826">
    <w:name w:val="0B59D4C0A5144A0289D1CB1DEAF95826"/>
  </w:style>
  <w:style w:type="paragraph" w:customStyle="1" w:styleId="0824B4E1C4284329A18424F620440428">
    <w:name w:val="0824B4E1C4284329A18424F620440428"/>
  </w:style>
  <w:style w:type="paragraph" w:customStyle="1" w:styleId="146C468BFD194C50AFB11DBF00B564F4">
    <w:name w:val="146C468BFD194C50AFB11DBF00B564F4"/>
  </w:style>
  <w:style w:type="paragraph" w:customStyle="1" w:styleId="30A51E595E4446A6B3EFEEF0A717457B">
    <w:name w:val="30A51E595E4446A6B3EFEEF0A717457B"/>
    <w:rsid w:val="00E42EA0"/>
  </w:style>
  <w:style w:type="paragraph" w:customStyle="1" w:styleId="61196BA70B5442AFB7FD3E7C0346963A">
    <w:name w:val="61196BA70B5442AFB7FD3E7C0346963A"/>
    <w:rsid w:val="00E42EA0"/>
  </w:style>
  <w:style w:type="paragraph" w:customStyle="1" w:styleId="3CBB7118EC364DE086E39CD906737C91">
    <w:name w:val="3CBB7118EC364DE086E39CD906737C91"/>
    <w:rsid w:val="00E42EA0"/>
  </w:style>
  <w:style w:type="paragraph" w:customStyle="1" w:styleId="E84D05A473504698AB08B5D86E45AEF6">
    <w:name w:val="E84D05A473504698AB08B5D86E45AEF6"/>
    <w:rsid w:val="00E42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3.xml><?xml version="1.0" encoding="utf-8"?>
<ds:datastoreItem xmlns:ds="http://schemas.openxmlformats.org/officeDocument/2006/customXml" ds:itemID="{24FBC5FE-F7F3-4337-A9A6-947FB89CC1BB}">
  <ds:schemaRefs>
    <ds:schemaRef ds:uri="http://schemas.openxmlformats.org/officeDocument/2006/bibliography"/>
  </ds:schemaRefs>
</ds:datastoreItem>
</file>

<file path=customXml/itemProps4.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Ondernemingsplan voor zakelijke dienstverlening.dotx</Template>
  <TotalTime>0</TotalTime>
  <Pages>11</Pages>
  <Words>1874</Words>
  <Characters>10307</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vt: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dc:title>
  <dc:subject/>
  <dc:creator/>
  <cp:keywords/>
  <dc:description/>
  <cp:lastModifiedBy/>
  <cp:revision>1</cp:revision>
  <dcterms:created xsi:type="dcterms:W3CDTF">2024-10-03T06:56:00Z</dcterms:created>
  <dcterms:modified xsi:type="dcterms:W3CDTF">2024-10-03T07:57:00Z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